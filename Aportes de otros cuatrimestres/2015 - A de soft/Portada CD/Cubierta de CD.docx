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86" w:rsidRDefault="002E3D7D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0C0644" wp14:editId="12592032">
                <wp:simplePos x="0" y="0"/>
                <wp:positionH relativeFrom="column">
                  <wp:posOffset>371475</wp:posOffset>
                </wp:positionH>
                <wp:positionV relativeFrom="paragraph">
                  <wp:posOffset>5164455</wp:posOffset>
                </wp:positionV>
                <wp:extent cx="4791075" cy="4057650"/>
                <wp:effectExtent l="0" t="0" r="9525" b="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0853DE" w:rsidRDefault="004571AA" w:rsidP="004571AA">
                            <w:pPr>
                              <w:rPr>
                                <w:rFonts w:ascii="Verdana" w:hAnsi="Verdana"/>
                                <w:color w:val="31849B" w:themeColor="accent5" w:themeShade="BF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0853DE">
                              <w:rPr>
                                <w:rFonts w:ascii="Verdana" w:hAnsi="Verdana"/>
                                <w:color w:val="31849B" w:themeColor="accent5" w:themeShade="BF"/>
                                <w:sz w:val="40"/>
                                <w:szCs w:val="40"/>
                                <w:lang w:val="es-AR"/>
                              </w:rPr>
                              <w:t>Control de Pacientes</w:t>
                            </w:r>
                          </w:p>
                          <w:p w:rsidR="00810E86" w:rsidRPr="009D4646" w:rsidRDefault="00810E8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10E86" w:rsidRPr="0055063C" w:rsidRDefault="004571AA" w:rsidP="004571AA">
                            <w:pPr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AR"/>
                              </w:rPr>
                              <w:t>Sistema General de Control de Pacientes</w:t>
                            </w:r>
                          </w:p>
                          <w:p w:rsidR="009D4646" w:rsidRDefault="009D4646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47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2"/>
                            </w:tblGrid>
                            <w:tr w:rsidR="004571AA" w:rsidRPr="00C7293D" w:rsidTr="000853DE">
                              <w:trPr>
                                <w:trHeight w:val="1370"/>
                              </w:trPr>
                              <w:tc>
                                <w:tcPr>
                                  <w:tcW w:w="4752" w:type="dxa"/>
                                </w:tcPr>
                                <w:p w:rsidR="004571AA" w:rsidRDefault="000853DE" w:rsidP="000853DE">
                                  <w:p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Contenido:</w:t>
                                  </w:r>
                                </w:p>
                                <w:p w:rsidR="000853DE" w:rsidRDefault="000853DE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Instalación</w:t>
                                  </w:r>
                                </w:p>
                                <w:p w:rsidR="000853DE" w:rsidRDefault="000853DE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 xml:space="preserve">Archivo </w:t>
                                  </w:r>
                                  <w:r w:rsidRPr="000853DE">
                                    <w:rPr>
                                      <w:b/>
                                      <w:lang w:val="es-AR"/>
                                    </w:rPr>
                                    <w:t>LEEME.txt</w:t>
                                  </w:r>
                                  <w:r>
                                    <w:rPr>
                                      <w:b/>
                                      <w:lang w:val="es-AR"/>
                                    </w:rPr>
                                    <w:t xml:space="preserve"> </w:t>
                                  </w:r>
                                </w:p>
                                <w:p w:rsidR="000853DE" w:rsidRPr="000853DE" w:rsidRDefault="000853DE" w:rsidP="000853DE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lang w:val="es-AR"/>
                                    </w:rPr>
                                  </w:pPr>
                                  <w:r>
                                    <w:rPr>
                                      <w:b/>
                                      <w:lang w:val="es-AR"/>
                                    </w:rPr>
                                    <w:t>Interfaz amigable para el usuario</w:t>
                                  </w:r>
                                </w:p>
                              </w:tc>
                            </w:tr>
                          </w:tbl>
                          <w:p w:rsidR="009D4646" w:rsidRPr="004571AA" w:rsidRDefault="009D464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0853DE" w:rsidRDefault="000853DE" w:rsidP="0055063C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Requerimientos:</w:t>
                            </w: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 w:rsidRPr="009D4646">
                              <w:rPr>
                                <w:lang w:val="es-AR"/>
                              </w:rPr>
                              <w:t>Sistema Operati</w:t>
                            </w:r>
                            <w:r>
                              <w:rPr>
                                <w:lang w:val="es-AR"/>
                              </w:rPr>
                              <w:t>v</w:t>
                            </w:r>
                            <w:r w:rsidRPr="009D4646">
                              <w:rPr>
                                <w:lang w:val="es-AR"/>
                              </w:rPr>
                              <w:t>o compatible con java JRE a 1.7</w:t>
                            </w:r>
                          </w:p>
                          <w:p w:rsidR="0055063C" w:rsidRDefault="0055063C" w:rsidP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Memoria RAM mínima 512 MB</w:t>
                            </w: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Memoria RAM recomendada 1GB</w:t>
                            </w:r>
                          </w:p>
                          <w:p w:rsidR="0055063C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Espacio de disco mínimo 300 MB</w:t>
                            </w:r>
                          </w:p>
                          <w:p w:rsidR="0055063C" w:rsidRPr="009D4646" w:rsidRDefault="0055063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Espacio de disco recomendada 1 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C064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9.25pt;margin-top:406.65pt;width:377.25pt;height:3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" stroked="f">
                <v:textbox>
                  <w:txbxContent>
                    <w:p w:rsidR="00810E86" w:rsidRPr="000853DE" w:rsidRDefault="004571AA" w:rsidP="004571AA">
                      <w:pPr>
                        <w:rPr>
                          <w:rFonts w:ascii="Verdana" w:hAnsi="Verdana"/>
                          <w:color w:val="31849B" w:themeColor="accent5" w:themeShade="BF"/>
                          <w:sz w:val="40"/>
                          <w:szCs w:val="40"/>
                          <w:lang w:val="es-AR"/>
                        </w:rPr>
                      </w:pPr>
                      <w:r w:rsidRPr="000853DE">
                        <w:rPr>
                          <w:rFonts w:ascii="Verdana" w:hAnsi="Verdana"/>
                          <w:color w:val="31849B" w:themeColor="accent5" w:themeShade="BF"/>
                          <w:sz w:val="40"/>
                          <w:szCs w:val="40"/>
                          <w:lang w:val="es-AR"/>
                        </w:rPr>
                        <w:t>Control de Pacientes</w:t>
                      </w:r>
                    </w:p>
                    <w:p w:rsidR="00810E86" w:rsidRPr="009D4646" w:rsidRDefault="00810E86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10E86" w:rsidRPr="0055063C" w:rsidRDefault="004571AA" w:rsidP="004571AA">
                      <w:pPr>
                        <w:rPr>
                          <w:b/>
                          <w:sz w:val="24"/>
                          <w:szCs w:val="24"/>
                          <w:lang w:val="es-AR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AR"/>
                        </w:rPr>
                        <w:t>Sistema General de Control de Pacientes</w:t>
                      </w:r>
                    </w:p>
                    <w:p w:rsidR="009D4646" w:rsidRDefault="009D4646">
                      <w:pPr>
                        <w:rPr>
                          <w:lang w:val="es-AR"/>
                        </w:rPr>
                      </w:pP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</w:p>
                    <w:tbl>
                      <w:tblPr>
                        <w:tblStyle w:val="Tablaconcuadrcula"/>
                        <w:tblW w:w="4752" w:type="dxa"/>
                        <w:tblLook w:val="04A0" w:firstRow="1" w:lastRow="0" w:firstColumn="1" w:lastColumn="0" w:noHBand="0" w:noVBand="1"/>
                      </w:tblPr>
                      <w:tblGrid>
                        <w:gridCol w:w="4752"/>
                      </w:tblGrid>
                      <w:tr w:rsidR="004571AA" w:rsidRPr="00C7293D" w:rsidTr="000853DE">
                        <w:trPr>
                          <w:trHeight w:val="1370"/>
                        </w:trPr>
                        <w:tc>
                          <w:tcPr>
                            <w:tcW w:w="4752" w:type="dxa"/>
                          </w:tcPr>
                          <w:p w:rsidR="004571AA" w:rsidRDefault="000853DE" w:rsidP="000853DE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Contenido:</w:t>
                            </w:r>
                          </w:p>
                          <w:p w:rsidR="000853DE" w:rsidRDefault="000853DE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Instalación</w:t>
                            </w:r>
                          </w:p>
                          <w:p w:rsidR="000853DE" w:rsidRDefault="000853DE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Archivo </w:t>
                            </w:r>
                            <w:r w:rsidRPr="000853DE">
                              <w:rPr>
                                <w:b/>
                                <w:lang w:val="es-AR"/>
                              </w:rPr>
                              <w:t>LEEME.txt</w:t>
                            </w:r>
                            <w:r>
                              <w:rPr>
                                <w:b/>
                                <w:lang w:val="es-AR"/>
                              </w:rPr>
                              <w:t xml:space="preserve"> </w:t>
                            </w:r>
                          </w:p>
                          <w:p w:rsidR="000853DE" w:rsidRPr="000853DE" w:rsidRDefault="000853DE" w:rsidP="000853D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>Interfaz amigable para el usuario</w:t>
                            </w:r>
                          </w:p>
                        </w:tc>
                      </w:tr>
                    </w:tbl>
                    <w:p w:rsidR="009D4646" w:rsidRPr="004571AA" w:rsidRDefault="009D4646">
                      <w:pPr>
                        <w:rPr>
                          <w:lang w:val="es-ES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0853DE" w:rsidRDefault="000853DE" w:rsidP="0055063C">
                      <w:pPr>
                        <w:rPr>
                          <w:lang w:val="es-AR"/>
                        </w:rPr>
                      </w:pP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Requerimientos:</w:t>
                      </w: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  <w:r w:rsidRPr="009D4646">
                        <w:rPr>
                          <w:lang w:val="es-AR"/>
                        </w:rPr>
                        <w:t>Sistema Operati</w:t>
                      </w:r>
                      <w:r>
                        <w:rPr>
                          <w:lang w:val="es-AR"/>
                        </w:rPr>
                        <w:t>v</w:t>
                      </w:r>
                      <w:r w:rsidRPr="009D4646">
                        <w:rPr>
                          <w:lang w:val="es-AR"/>
                        </w:rPr>
                        <w:t>o compatible con java JRE a 1.7</w:t>
                      </w:r>
                    </w:p>
                    <w:p w:rsidR="0055063C" w:rsidRDefault="0055063C" w:rsidP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Memoria RAM mínima 512 MB</w:t>
                      </w: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Memoria RAM recomendada 1GB</w:t>
                      </w:r>
                    </w:p>
                    <w:p w:rsidR="0055063C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Espacio de disco mínimo 300 MB</w:t>
                      </w:r>
                    </w:p>
                    <w:p w:rsidR="0055063C" w:rsidRPr="009D4646" w:rsidRDefault="0055063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Espacio de disco recomendada 1 GB</w:t>
                      </w:r>
                    </w:p>
                  </w:txbxContent>
                </v:textbox>
              </v:shape>
            </w:pict>
          </mc:Fallback>
        </mc:AlternateContent>
      </w:r>
      <w:r w:rsidR="00C7293D"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4B9E6CE0" wp14:editId="17C3A738">
            <wp:simplePos x="0" y="0"/>
            <wp:positionH relativeFrom="column">
              <wp:posOffset>3752850</wp:posOffset>
            </wp:positionH>
            <wp:positionV relativeFrom="paragraph">
              <wp:posOffset>5202555</wp:posOffset>
            </wp:positionV>
            <wp:extent cx="1400175" cy="14001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_co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3DE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7F2BAA7" wp14:editId="45EF720F">
            <wp:simplePos x="0" y="0"/>
            <wp:positionH relativeFrom="column">
              <wp:posOffset>3457575</wp:posOffset>
            </wp:positionH>
            <wp:positionV relativeFrom="paragraph">
              <wp:posOffset>7650480</wp:posOffset>
            </wp:positionV>
            <wp:extent cx="1466850" cy="146685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3DE"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0DF777AE" wp14:editId="69B6F399">
            <wp:simplePos x="0" y="0"/>
            <wp:positionH relativeFrom="column">
              <wp:posOffset>4143375</wp:posOffset>
            </wp:positionH>
            <wp:positionV relativeFrom="paragraph">
              <wp:posOffset>7450455</wp:posOffset>
            </wp:positionV>
            <wp:extent cx="1162050" cy="1162050"/>
            <wp:effectExtent l="0" t="0" r="0" b="0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46A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AC26ED" wp14:editId="295E0C9E">
                <wp:simplePos x="0" y="0"/>
                <wp:positionH relativeFrom="column">
                  <wp:posOffset>609600</wp:posOffset>
                </wp:positionH>
                <wp:positionV relativeFrom="paragraph">
                  <wp:posOffset>401955</wp:posOffset>
                </wp:positionV>
                <wp:extent cx="3076575" cy="428625"/>
                <wp:effectExtent l="0" t="0" r="9525" b="9525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0E86" w:rsidRPr="00B05E8C" w:rsidRDefault="004571AA">
                            <w:pPr>
                              <w:rPr>
                                <w:rFonts w:ascii="Verdana" w:hAnsi="Verdana"/>
                                <w:color w:val="0070C0"/>
                                <w:sz w:val="44"/>
                                <w:szCs w:val="56"/>
                                <w:lang w:val="es-ES"/>
                              </w:rPr>
                            </w:pPr>
                            <w:r w:rsidRPr="00B05E8C">
                              <w:rPr>
                                <w:rFonts w:ascii="Verdana" w:hAnsi="Verdana"/>
                                <w:color w:val="0070C0"/>
                                <w:sz w:val="44"/>
                                <w:szCs w:val="56"/>
                                <w:lang w:val="es-ES"/>
                              </w:rPr>
                              <w:t>Control de Pacientes</w:t>
                            </w:r>
                          </w:p>
                          <w:p w:rsidR="00810E86" w:rsidRPr="004571AA" w:rsidRDefault="00810E8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810E86" w:rsidRPr="004571AA" w:rsidRDefault="00810E86">
                            <w:pPr>
                              <w:jc w:val="center"/>
                              <w:rPr>
                                <w:rFonts w:ascii="Verdana" w:hAnsi="Verdana"/>
                                <w:color w:val="CC99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C26ED" id="Text Box 27" o:spid="_x0000_s1027" type="#_x0000_t202" style="position:absolute;left:0;text-align:left;margin-left:48pt;margin-top:31.65pt;width:242.25pt;height:3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" filled="f" stroked="f">
                <v:textbox inset="0,0,0,0">
                  <w:txbxContent>
                    <w:p w:rsidR="00810E86" w:rsidRPr="00B05E8C" w:rsidRDefault="004571AA">
                      <w:pPr>
                        <w:rPr>
                          <w:rFonts w:ascii="Verdana" w:hAnsi="Verdana"/>
                          <w:color w:val="0070C0"/>
                          <w:sz w:val="44"/>
                          <w:szCs w:val="56"/>
                          <w:lang w:val="es-ES"/>
                        </w:rPr>
                      </w:pPr>
                      <w:r w:rsidRPr="00B05E8C">
                        <w:rPr>
                          <w:rFonts w:ascii="Verdana" w:hAnsi="Verdana"/>
                          <w:color w:val="0070C0"/>
                          <w:sz w:val="44"/>
                          <w:szCs w:val="56"/>
                          <w:lang w:val="es-ES"/>
                        </w:rPr>
                        <w:t>Control de Pacientes</w:t>
                      </w:r>
                    </w:p>
                    <w:p w:rsidR="00810E86" w:rsidRPr="004571AA" w:rsidRDefault="00810E86">
                      <w:pPr>
                        <w:rPr>
                          <w:lang w:val="es-ES"/>
                        </w:rPr>
                      </w:pPr>
                    </w:p>
                    <w:p w:rsidR="00810E86" w:rsidRPr="004571AA" w:rsidRDefault="00810E86">
                      <w:pPr>
                        <w:jc w:val="center"/>
                        <w:rPr>
                          <w:rFonts w:ascii="Verdana" w:hAnsi="Verdana"/>
                          <w:color w:val="CC99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E8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16DDEC" wp14:editId="404C5604">
                <wp:simplePos x="0" y="0"/>
                <wp:positionH relativeFrom="column">
                  <wp:posOffset>3962400</wp:posOffset>
                </wp:positionH>
                <wp:positionV relativeFrom="paragraph">
                  <wp:posOffset>4259580</wp:posOffset>
                </wp:positionV>
                <wp:extent cx="514350" cy="2762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8C" w:rsidRDefault="00B05E8C">
                            <w:r>
                              <w:t>V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DEC" id="Cuadro de texto 2" o:spid="_x0000_s1028" type="#_x0000_t202" style="position:absolute;left:0;text-align:left;margin-left:312pt;margin-top:335.4pt;width:40.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" filled="f" stroked="f">
                <v:textbox>
                  <w:txbxContent>
                    <w:p w:rsidR="00B05E8C" w:rsidRDefault="00B05E8C">
                      <w:r>
                        <w:t>V 1.0</w:t>
                      </w:r>
                    </w:p>
                  </w:txbxContent>
                </v:textbox>
              </v:shape>
            </w:pict>
          </mc:Fallback>
        </mc:AlternateContent>
      </w:r>
      <w:r w:rsidR="00B05E8C">
        <w:rPr>
          <w:noProof/>
          <w:lang w:val="es-AR" w:eastAsia="es-AR"/>
        </w:rPr>
        <w:drawing>
          <wp:anchor distT="0" distB="0" distL="114300" distR="114300" simplePos="0" relativeHeight="251652096" behindDoc="0" locked="0" layoutInCell="1" allowOverlap="1" wp14:anchorId="4B8CA288" wp14:editId="6D441565">
            <wp:simplePos x="0" y="0"/>
            <wp:positionH relativeFrom="column">
              <wp:posOffset>1895475</wp:posOffset>
            </wp:positionH>
            <wp:positionV relativeFrom="paragraph">
              <wp:posOffset>1011555</wp:posOffset>
            </wp:positionV>
            <wp:extent cx="2743200" cy="27432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1AA"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 wp14:anchorId="67F5A34C" wp14:editId="5586921E">
            <wp:simplePos x="0" y="0"/>
            <wp:positionH relativeFrom="column">
              <wp:posOffset>561975</wp:posOffset>
            </wp:positionH>
            <wp:positionV relativeFrom="paragraph">
              <wp:posOffset>1183005</wp:posOffset>
            </wp:positionV>
            <wp:extent cx="3209925" cy="3209925"/>
            <wp:effectExtent l="0" t="0" r="0" b="952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6458" behindDoc="0" locked="0" layoutInCell="1" allowOverlap="1" wp14:anchorId="51B6E09F" wp14:editId="6FD403B5">
                <wp:simplePos x="0" y="0"/>
                <wp:positionH relativeFrom="column">
                  <wp:posOffset>323850</wp:posOffset>
                </wp:positionH>
                <wp:positionV relativeFrom="paragraph">
                  <wp:posOffset>297180</wp:posOffset>
                </wp:positionV>
                <wp:extent cx="4391025" cy="4381500"/>
                <wp:effectExtent l="0" t="0" r="28575" b="1905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438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3000">
                              <a:schemeClr val="accent5">
                                <a:lumMod val="99000"/>
                                <a:alpha val="32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8CFCD" id="Rectangle 17" o:spid="_x0000_s1026" style="position:absolute;margin-left:25.5pt;margin-top:23.4pt;width:345.75pt;height:345pt;z-index:251646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" fillcolor="#8aabd3 [2132]">
                <v:fill color2="#d6e2f0 [756]" rotate="t" angle="315" colors="0 #9ab5e4;21627f #49abc5;1 #e1e8f5" focus="100%" type="gradient"/>
              </v:rect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9F2FB0" wp14:editId="7CF5535E">
                <wp:simplePos x="0" y="0"/>
                <wp:positionH relativeFrom="column">
                  <wp:posOffset>352425</wp:posOffset>
                </wp:positionH>
                <wp:positionV relativeFrom="paragraph">
                  <wp:posOffset>5116830</wp:posOffset>
                </wp:positionV>
                <wp:extent cx="4886325" cy="4229100"/>
                <wp:effectExtent l="0" t="0" r="0" b="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1DB58" id="Rectangle 23" o:spid="_x0000_s1026" style="position:absolute;margin-left:27.75pt;margin-top:402.9pt;width:384.75pt;height:33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"/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8C3495" wp14:editId="1FCA26A7">
                <wp:simplePos x="0" y="0"/>
                <wp:positionH relativeFrom="column">
                  <wp:posOffset>5240655</wp:posOffset>
                </wp:positionH>
                <wp:positionV relativeFrom="paragraph">
                  <wp:posOffset>5112385</wp:posOffset>
                </wp:positionV>
                <wp:extent cx="274320" cy="4233545"/>
                <wp:effectExtent l="0" t="0" r="11430" b="1460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233545"/>
                        </a:xfrm>
                        <a:prstGeom prst="rect">
                          <a:avLst/>
                        </a:prstGeom>
                        <a:solidFill>
                          <a:srgbClr val="12BEA1"/>
                        </a:solidFill>
                        <a:ln w="9525">
                          <a:solidFill>
                            <a:srgbClr val="CC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3DE" w:rsidRPr="000853DE" w:rsidRDefault="004571AA" w:rsidP="000853DE">
                            <w:pPr>
                              <w:rPr>
                                <w:rFonts w:ascii="Showcard Gothic" w:hAnsi="Showcard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Control de </w:t>
                            </w:r>
                            <w:r w:rsidRPr="00B05E8C">
                              <w:rPr>
                                <w:rFonts w:ascii="Verdana" w:hAnsi="Verdana"/>
                                <w:sz w:val="28"/>
                                <w:szCs w:val="28"/>
                                <w:lang w:val="es-AR"/>
                              </w:rPr>
                              <w:t>Pacientes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0853DE" w:rsidRPr="000853DE">
                              <w:rPr>
                                <w:rFonts w:ascii="Showcard Gothic" w:hAnsi="Showcard Gothic"/>
                                <w:sz w:val="24"/>
                                <w:szCs w:val="24"/>
                                <w:lang w:val="es-AR"/>
                              </w:rPr>
                              <w:t>Grupo</w:t>
                            </w:r>
                            <w:r w:rsidR="000853DE" w:rsidRPr="000853DE">
                              <w:rPr>
                                <w:rFonts w:ascii="Showcard Gothic" w:hAnsi="Showcard Gothic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:rsidR="000853DE" w:rsidRDefault="000853DE" w:rsidP="000853DE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  <w:p w:rsidR="000853DE" w:rsidRDefault="000853DE" w:rsidP="000853DE">
                            <w:pPr>
                              <w:rPr>
                                <w:szCs w:val="16"/>
                              </w:rPr>
                            </w:pPr>
                          </w:p>
                          <w:p w:rsidR="00810E86" w:rsidRPr="004571AA" w:rsidRDefault="00810E86" w:rsidP="004571AA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C3495" id="Text Box 7" o:spid="_x0000_s1029" type="#_x0000_t202" style="position:absolute;left:0;text-align:left;margin-left:412.65pt;margin-top:402.55pt;width:21.6pt;height:33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" fillcolor="#12bea1" strokecolor="#c9f">
                <v:textbox style="layout-flow:vertical;mso-layout-flow-alt:bottom-to-top" inset="0,0,0,0">
                  <w:txbxContent>
                    <w:p w:rsidR="000853DE" w:rsidRPr="000853DE" w:rsidRDefault="004571AA" w:rsidP="000853DE">
                      <w:pPr>
                        <w:rPr>
                          <w:rFonts w:ascii="Showcard Gothic" w:hAnsi="Showcard Gothi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Control de </w:t>
                      </w:r>
                      <w:r w:rsidRPr="00B05E8C">
                        <w:rPr>
                          <w:rFonts w:ascii="Verdana" w:hAnsi="Verdana"/>
                          <w:sz w:val="28"/>
                          <w:szCs w:val="28"/>
                          <w:lang w:val="es-AR"/>
                        </w:rPr>
                        <w:t>Pacientes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</w:t>
                      </w:r>
                      <w:r w:rsidR="000853DE" w:rsidRPr="000853DE">
                        <w:rPr>
                          <w:rFonts w:ascii="Showcard Gothic" w:hAnsi="Showcard Gothic"/>
                          <w:sz w:val="24"/>
                          <w:szCs w:val="24"/>
                          <w:lang w:val="es-AR"/>
                        </w:rPr>
                        <w:t>Grupo</w:t>
                      </w:r>
                      <w:r w:rsidR="000853DE" w:rsidRPr="000853DE">
                        <w:rPr>
                          <w:rFonts w:ascii="Showcard Gothic" w:hAnsi="Showcard Gothic"/>
                          <w:sz w:val="24"/>
                          <w:szCs w:val="24"/>
                        </w:rPr>
                        <w:t xml:space="preserve"> 10</w:t>
                      </w:r>
                    </w:p>
                    <w:p w:rsidR="000853DE" w:rsidRDefault="000853DE" w:rsidP="000853DE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  <w:p w:rsidR="000853DE" w:rsidRDefault="000853DE" w:rsidP="000853DE">
                      <w:pPr>
                        <w:rPr>
                          <w:szCs w:val="16"/>
                        </w:rPr>
                      </w:pPr>
                    </w:p>
                    <w:p w:rsidR="00810E86" w:rsidRPr="004571AA" w:rsidRDefault="00810E86" w:rsidP="004571AA">
                      <w:pPr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398513" wp14:editId="1EB2EA6B">
                <wp:simplePos x="0" y="0"/>
                <wp:positionH relativeFrom="column">
                  <wp:posOffset>67945</wp:posOffset>
                </wp:positionH>
                <wp:positionV relativeFrom="paragraph">
                  <wp:posOffset>5112385</wp:posOffset>
                </wp:positionV>
                <wp:extent cx="274320" cy="4233545"/>
                <wp:effectExtent l="0" t="0" r="11430" b="1460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233545"/>
                        </a:xfrm>
                        <a:prstGeom prst="rect">
                          <a:avLst/>
                        </a:prstGeom>
                        <a:solidFill>
                          <a:srgbClr val="12BEA1"/>
                        </a:solidFill>
                        <a:ln w="9525">
                          <a:solidFill>
                            <a:srgbClr val="00CC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86" w:rsidRPr="000853DE" w:rsidRDefault="00FF46FB" w:rsidP="00FF46FB">
                            <w:pPr>
                              <w:rPr>
                                <w:rFonts w:ascii="Showcard Gothic" w:hAnsi="Showcard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571AA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Control de </w:t>
                            </w:r>
                            <w:r w:rsidR="004571AA" w:rsidRPr="00B05E8C">
                              <w:rPr>
                                <w:rFonts w:ascii="Verdana" w:hAnsi="Verdana"/>
                                <w:sz w:val="28"/>
                                <w:szCs w:val="28"/>
                                <w:lang w:val="es-AR"/>
                              </w:rPr>
                              <w:t>Pacientes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853DE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853DE">
                              <w:rPr>
                                <w:rFonts w:ascii="Showcard Gothic" w:hAnsi="Showcard Gothic"/>
                                <w:sz w:val="24"/>
                                <w:szCs w:val="24"/>
                                <w:lang w:val="es-AR"/>
                              </w:rPr>
                              <w:t>Grupo</w:t>
                            </w:r>
                            <w:r w:rsidRPr="000853DE">
                              <w:rPr>
                                <w:rFonts w:ascii="Showcard Gothic" w:hAnsi="Showcard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71AA" w:rsidRPr="000853DE">
                              <w:rPr>
                                <w:rFonts w:ascii="Showcard Gothic" w:hAnsi="Showcard Gothic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810E86" w:rsidRDefault="00810E86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8513" id="Text Box 10" o:spid="_x0000_s1030" type="#_x0000_t202" style="position:absolute;left:0;text-align:left;margin-left:5.35pt;margin-top:402.55pt;width:21.6pt;height:33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" fillcolor="#12bea1" strokecolor="#0c6">
                <v:textbox style="layout-flow:vertical;mso-layout-flow-alt:bottom-to-top" inset="0,0,0,0">
                  <w:txbxContent>
                    <w:p w:rsidR="00810E86" w:rsidRPr="000853DE" w:rsidRDefault="00FF46FB" w:rsidP="00FF46FB">
                      <w:pPr>
                        <w:rPr>
                          <w:rFonts w:ascii="Showcard Gothic" w:hAnsi="Showcard Gothic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    </w:t>
                      </w:r>
                      <w:r w:rsidR="004571AA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Control de </w:t>
                      </w:r>
                      <w:r w:rsidR="004571AA" w:rsidRPr="00B05E8C">
                        <w:rPr>
                          <w:rFonts w:ascii="Verdana" w:hAnsi="Verdana"/>
                          <w:sz w:val="28"/>
                          <w:szCs w:val="28"/>
                          <w:lang w:val="es-AR"/>
                        </w:rPr>
                        <w:t>Pacientes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</w:t>
                      </w:r>
                      <w:r w:rsidR="000853DE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     </w:t>
                      </w:r>
                      <w:r w:rsidRPr="000853DE">
                        <w:rPr>
                          <w:rFonts w:ascii="Showcard Gothic" w:hAnsi="Showcard Gothic"/>
                          <w:sz w:val="24"/>
                          <w:szCs w:val="24"/>
                          <w:lang w:val="es-AR"/>
                        </w:rPr>
                        <w:t>Grupo</w:t>
                      </w:r>
                      <w:r w:rsidRPr="000853DE">
                        <w:rPr>
                          <w:rFonts w:ascii="Showcard Gothic" w:hAnsi="Showcard Gothic"/>
                          <w:sz w:val="24"/>
                          <w:szCs w:val="24"/>
                        </w:rPr>
                        <w:t xml:space="preserve"> </w:t>
                      </w:r>
                      <w:r w:rsidR="004571AA" w:rsidRPr="000853DE">
                        <w:rPr>
                          <w:rFonts w:ascii="Showcard Gothic" w:hAnsi="Showcard Gothic"/>
                          <w:sz w:val="24"/>
                          <w:szCs w:val="24"/>
                        </w:rPr>
                        <w:t>10</w:t>
                      </w:r>
                    </w:p>
                    <w:p w:rsidR="00810E86" w:rsidRDefault="00810E86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D7CD68" wp14:editId="01EFF403">
                <wp:simplePos x="0" y="0"/>
                <wp:positionH relativeFrom="column">
                  <wp:posOffset>5469255</wp:posOffset>
                </wp:positionH>
                <wp:positionV relativeFrom="paragraph">
                  <wp:posOffset>2745740</wp:posOffset>
                </wp:positionV>
                <wp:extent cx="868680" cy="3429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4571AA" w:rsidRDefault="004571A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Frente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CD68" id="Text Box 8" o:spid="_x0000_s1031" type="#_x0000_t202" style="position:absolute;left:0;text-align:left;margin-left:430.65pt;margin-top:216.2pt;width:6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" filled="f" stroked="f">
                <v:textbox>
                  <w:txbxContent>
                    <w:p w:rsidR="00810E86" w:rsidRPr="004571AA" w:rsidRDefault="004571AA">
                      <w:pPr>
                        <w:jc w:val="center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s-ES"/>
                        </w:rPr>
                        <w:t>Frente</w:t>
                      </w: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70D9C6" wp14:editId="1D5F7419">
                <wp:simplePos x="0" y="0"/>
                <wp:positionH relativeFrom="column">
                  <wp:posOffset>5926455</wp:posOffset>
                </wp:positionH>
                <wp:positionV relativeFrom="paragraph">
                  <wp:posOffset>6517640</wp:posOffset>
                </wp:positionV>
                <wp:extent cx="868680" cy="84582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Pr="004571AA" w:rsidRDefault="004571A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 xml:space="preserve">Atrás y </w:t>
                            </w:r>
                            <w:r w:rsidR="000853DE">
                              <w:rPr>
                                <w:i/>
                                <w:sz w:val="24"/>
                                <w:szCs w:val="24"/>
                                <w:lang w:val="es-ES"/>
                              </w:rPr>
                              <w:t>Laterales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0D9C6" id="Text Box 6" o:spid="_x0000_s1032" type="#_x0000_t202" style="position:absolute;left:0;text-align:left;margin-left:466.65pt;margin-top:513.2pt;width:68.4pt;height:6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" filled="f" stroked="f">
                <v:textbox>
                  <w:txbxContent>
                    <w:p w:rsidR="00810E86" w:rsidRPr="004571AA" w:rsidRDefault="004571AA">
                      <w:pPr>
                        <w:jc w:val="center"/>
                        <w:rPr>
                          <w:i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s-ES"/>
                        </w:rPr>
                        <w:t xml:space="preserve">Atrás y </w:t>
                      </w:r>
                      <w:r w:rsidR="000853DE">
                        <w:rPr>
                          <w:i/>
                          <w:sz w:val="24"/>
                          <w:szCs w:val="24"/>
                          <w:lang w:val="es-ES"/>
                        </w:rPr>
                        <w:t>Laterales</w:t>
                      </w:r>
                    </w:p>
                  </w:txbxContent>
                </v:textbox>
              </v:shape>
            </w:pict>
          </mc:Fallback>
        </mc:AlternateContent>
      </w:r>
      <w:r w:rsidR="0093697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F5B487" wp14:editId="7A1B89E3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0E86" w:rsidRDefault="00810E8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5B487" id="Text Box 5" o:spid="_x0000_s1033" type="#_x0000_t202" style="position:absolute;left:0;text-align:left;margin-left:193.05pt;margin-top:-35.8pt;width:4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vItgIAAL8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" filled="f" stroked="f">
                <v:textbox>
                  <w:txbxContent>
                    <w:p w:rsidR="00810E86" w:rsidRDefault="00810E8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B05E8C">
        <w:tab/>
      </w:r>
      <w:r w:rsidR="00B05E8C">
        <w:tab/>
      </w:r>
      <w:bookmarkStart w:id="0" w:name="_GoBack"/>
      <w:bookmarkEnd w:id="0"/>
    </w:p>
    <w:sectPr w:rsidR="00810E86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3AB2"/>
    <w:multiLevelType w:val="hybridMultilevel"/>
    <w:tmpl w:val="FB162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FB"/>
    <w:rsid w:val="00012320"/>
    <w:rsid w:val="000853DE"/>
    <w:rsid w:val="002E3D7D"/>
    <w:rsid w:val="0035046A"/>
    <w:rsid w:val="004571AA"/>
    <w:rsid w:val="0055063C"/>
    <w:rsid w:val="00810E86"/>
    <w:rsid w:val="009261D5"/>
    <w:rsid w:val="00936979"/>
    <w:rsid w:val="009D4646"/>
    <w:rsid w:val="00B05E8C"/>
    <w:rsid w:val="00B16CE4"/>
    <w:rsid w:val="00C7293D"/>
    <w:rsid w:val="00EE5E19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ff,#603,#3a001d,#4c0026,#0c6"/>
    </o:shapedefaults>
    <o:shapelayout v:ext="edit">
      <o:idmap v:ext="edit" data="1"/>
    </o:shapelayout>
  </w:shapeDefaults>
  <w:decimalSymbol w:val=","/>
  <w:listSeparator w:val=";"/>
  <w15:docId w15:val="{3296ED89-A512-4286-A98D-0EB0ADD5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96"/>
    </w:rPr>
  </w:style>
  <w:style w:type="paragraph" w:styleId="Textoindependiente2">
    <w:name w:val="Body Text 2"/>
    <w:basedOn w:val="Normal"/>
    <w:pPr>
      <w:jc w:val="center"/>
    </w:pPr>
    <w:rPr>
      <w:i/>
      <w:sz w:val="52"/>
    </w:rPr>
  </w:style>
  <w:style w:type="table" w:styleId="Tablaconcuadrcula">
    <w:name w:val="Table Grid"/>
    <w:basedOn w:val="Tablanormal"/>
    <w:uiPriority w:val="59"/>
    <w:rsid w:val="009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71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1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8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.h.garcia\AppData\Roaming\Microsoft\Templates\Data%20back-up%20CD%20case%20inser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back-up CD case inserts</Template>
  <TotalTime>58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García, Guillermo H.</dc:creator>
  <cp:lastModifiedBy>Pandullo, Matias</cp:lastModifiedBy>
  <cp:revision>6</cp:revision>
  <cp:lastPrinted>2001-05-15T20:02:00Z</cp:lastPrinted>
  <dcterms:created xsi:type="dcterms:W3CDTF">2015-10-15T18:40:00Z</dcterms:created>
  <dcterms:modified xsi:type="dcterms:W3CDTF">2015-11-13T17:18:00Z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TC010130021033</vt:lpwstr>
  </property>
</Properties>
</file>