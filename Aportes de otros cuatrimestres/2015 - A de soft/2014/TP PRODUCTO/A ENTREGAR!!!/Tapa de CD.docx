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86" w:rsidRDefault="00936979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1944370</wp:posOffset>
            </wp:positionH>
            <wp:positionV relativeFrom="paragraph">
              <wp:posOffset>8097520</wp:posOffset>
            </wp:positionV>
            <wp:extent cx="1700530" cy="1105535"/>
            <wp:effectExtent l="0" t="0" r="0" b="0"/>
            <wp:wrapNone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5162550</wp:posOffset>
                </wp:positionV>
                <wp:extent cx="4810125" cy="3952875"/>
                <wp:effectExtent l="0" t="0" r="0" b="0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Pr="009D4646" w:rsidRDefault="009D4646">
                            <w:pPr>
                              <w:jc w:val="center"/>
                              <w:rPr>
                                <w:rFonts w:ascii="Verdana" w:hAnsi="Verdana"/>
                                <w:color w:val="984806" w:themeColor="accent6" w:themeShade="80"/>
                                <w:sz w:val="40"/>
                                <w:szCs w:val="40"/>
                                <w:lang w:val="es-AR"/>
                              </w:rPr>
                            </w:pPr>
                            <w:r w:rsidRPr="009D4646">
                              <w:rPr>
                                <w:rFonts w:ascii="Verdana" w:hAnsi="Verdana"/>
                                <w:color w:val="984806" w:themeColor="accent6" w:themeShade="80"/>
                                <w:sz w:val="40"/>
                                <w:szCs w:val="40"/>
                                <w:lang w:val="es-AR"/>
                              </w:rPr>
                              <w:t>Gestor de Libros</w:t>
                            </w:r>
                          </w:p>
                          <w:p w:rsidR="00810E86" w:rsidRPr="009D4646" w:rsidRDefault="00810E8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:rsidR="00810E86" w:rsidRPr="0055063C" w:rsidRDefault="009D4646" w:rsidP="009D464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AR"/>
                              </w:rPr>
                            </w:pPr>
                            <w:r w:rsidRPr="0055063C">
                              <w:rPr>
                                <w:b/>
                                <w:sz w:val="24"/>
                                <w:szCs w:val="24"/>
                                <w:lang w:val="es-AR"/>
                              </w:rPr>
                              <w:t>Sistema Integrado de Gestión de Bibliotecas</w:t>
                            </w:r>
                          </w:p>
                          <w:p w:rsidR="009D4646" w:rsidRDefault="009D4646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55063C" w:rsidRDefault="0055063C">
                            <w:pPr>
                              <w:rPr>
                                <w:lang w:val="es-A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6350" w:type="dxa"/>
                              <w:jc w:val="center"/>
                              <w:tblInd w:w="-4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0"/>
                              <w:gridCol w:w="547"/>
                              <w:gridCol w:w="2883"/>
                            </w:tblGrid>
                            <w:tr w:rsidR="0055063C" w:rsidTr="0055063C">
                              <w:trPr>
                                <w:trHeight w:val="912"/>
                                <w:jc w:val="center"/>
                              </w:trPr>
                              <w:tc>
                                <w:tcPr>
                                  <w:tcW w:w="2920" w:type="dxa"/>
                                  <w:vAlign w:val="center"/>
                                </w:tcPr>
                                <w:p w:rsidR="0055063C" w:rsidRPr="0055063C" w:rsidRDefault="0055063C" w:rsidP="0055063C">
                                  <w:pPr>
                                    <w:jc w:val="center"/>
                                    <w:rPr>
                                      <w:b/>
                                      <w:lang w:val="es-AR"/>
                                    </w:rPr>
                                  </w:pPr>
                                  <w:r w:rsidRPr="0055063C">
                                    <w:rPr>
                                      <w:b/>
                                      <w:lang w:val="es-AR"/>
                                    </w:rPr>
                                    <w:t>Interfaz pensada para el usuario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55063C" w:rsidRDefault="0055063C" w:rsidP="0055063C">
                                  <w:pPr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3" w:type="dxa"/>
                                  <w:vAlign w:val="center"/>
                                </w:tcPr>
                                <w:p w:rsidR="0055063C" w:rsidRPr="0055063C" w:rsidRDefault="0055063C" w:rsidP="0055063C">
                                  <w:pPr>
                                    <w:jc w:val="center"/>
                                    <w:rPr>
                                      <w:b/>
                                      <w:lang w:val="es-AR"/>
                                    </w:rPr>
                                  </w:pPr>
                                  <w:r w:rsidRPr="0055063C">
                                    <w:rPr>
                                      <w:b/>
                                      <w:lang w:val="es-AR"/>
                                    </w:rPr>
                                    <w:t>T</w:t>
                                  </w:r>
                                  <w:r w:rsidRPr="0055063C">
                                    <w:rPr>
                                      <w:b/>
                                      <w:lang w:val="es-AR"/>
                                    </w:rPr>
                                    <w:t xml:space="preserve">ratamiento de una base de datos </w:t>
                                  </w:r>
                                  <w:r>
                                    <w:rPr>
                                      <w:b/>
                                      <w:lang w:val="es-AR"/>
                                    </w:rPr>
                                    <w:t>para</w:t>
                                  </w:r>
                                  <w:r w:rsidRPr="0055063C">
                                    <w:rPr>
                                      <w:b/>
                                      <w:lang w:val="es-AR"/>
                                    </w:rPr>
                                    <w:t xml:space="preserve"> diversos tipos de obras</w:t>
                                  </w:r>
                                </w:p>
                              </w:tc>
                            </w:tr>
                          </w:tbl>
                          <w:p w:rsidR="009D4646" w:rsidRDefault="009D4646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55063C" w:rsidRDefault="0055063C" w:rsidP="0055063C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55063C" w:rsidRDefault="0055063C" w:rsidP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Requerimientos:</w:t>
                            </w:r>
                          </w:p>
                          <w:p w:rsidR="0055063C" w:rsidRDefault="0055063C" w:rsidP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r w:rsidRPr="009D4646">
                              <w:rPr>
                                <w:lang w:val="es-AR"/>
                              </w:rPr>
                              <w:t>Sistema Operati</w:t>
                            </w:r>
                            <w:r>
                              <w:rPr>
                                <w:lang w:val="es-AR"/>
                              </w:rPr>
                              <w:t>v</w:t>
                            </w:r>
                            <w:r w:rsidRPr="009D4646">
                              <w:rPr>
                                <w:lang w:val="es-AR"/>
                              </w:rPr>
                              <w:t>o compatible con java JRE a 1.7</w:t>
                            </w:r>
                          </w:p>
                          <w:p w:rsidR="0055063C" w:rsidRDefault="0055063C" w:rsidP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Memoria RAM mínima 512 MB</w:t>
                            </w:r>
                          </w:p>
                          <w:p w:rsidR="0055063C" w:rsidRDefault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Memoria RAM recomendada 1GB</w:t>
                            </w:r>
                          </w:p>
                          <w:p w:rsidR="0055063C" w:rsidRDefault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Espacio de disco mínimo 300 MB</w:t>
                            </w:r>
                          </w:p>
                          <w:p w:rsidR="0055063C" w:rsidRPr="009D4646" w:rsidRDefault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Espacio de disco recomendada 1 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9.25pt;margin-top:406.5pt;width:378.75pt;height:311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Eh7gwIAABI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" stroked="f">
                <v:textbox>
                  <w:txbxContent>
                    <w:p w:rsidR="00810E86" w:rsidRPr="009D4646" w:rsidRDefault="009D4646">
                      <w:pPr>
                        <w:jc w:val="center"/>
                        <w:rPr>
                          <w:rFonts w:ascii="Verdana" w:hAnsi="Verdana"/>
                          <w:color w:val="984806" w:themeColor="accent6" w:themeShade="80"/>
                          <w:sz w:val="40"/>
                          <w:szCs w:val="40"/>
                          <w:lang w:val="es-AR"/>
                        </w:rPr>
                      </w:pPr>
                      <w:r w:rsidRPr="009D4646">
                        <w:rPr>
                          <w:rFonts w:ascii="Verdana" w:hAnsi="Verdana"/>
                          <w:color w:val="984806" w:themeColor="accent6" w:themeShade="80"/>
                          <w:sz w:val="40"/>
                          <w:szCs w:val="40"/>
                          <w:lang w:val="es-AR"/>
                        </w:rPr>
                        <w:t>Gestor de Libros</w:t>
                      </w:r>
                    </w:p>
                    <w:p w:rsidR="00810E86" w:rsidRPr="009D4646" w:rsidRDefault="00810E86">
                      <w:pPr>
                        <w:jc w:val="center"/>
                        <w:rPr>
                          <w:lang w:val="es-AR"/>
                        </w:rPr>
                      </w:pPr>
                    </w:p>
                    <w:p w:rsidR="00810E86" w:rsidRPr="0055063C" w:rsidRDefault="009D4646" w:rsidP="009D4646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AR"/>
                        </w:rPr>
                      </w:pPr>
                      <w:r w:rsidRPr="0055063C">
                        <w:rPr>
                          <w:b/>
                          <w:sz w:val="24"/>
                          <w:szCs w:val="24"/>
                          <w:lang w:val="es-AR"/>
                        </w:rPr>
                        <w:t>Sistema Integrado de Gestión de Bibliotecas</w:t>
                      </w:r>
                    </w:p>
                    <w:p w:rsidR="009D4646" w:rsidRDefault="009D4646">
                      <w:pPr>
                        <w:rPr>
                          <w:lang w:val="es-AR"/>
                        </w:rPr>
                      </w:pPr>
                    </w:p>
                    <w:p w:rsidR="0055063C" w:rsidRDefault="0055063C">
                      <w:pPr>
                        <w:rPr>
                          <w:lang w:val="es-AR"/>
                        </w:rPr>
                      </w:pPr>
                    </w:p>
                    <w:tbl>
                      <w:tblPr>
                        <w:tblStyle w:val="TableGrid"/>
                        <w:tblW w:w="6350" w:type="dxa"/>
                        <w:jc w:val="center"/>
                        <w:tblInd w:w="-439" w:type="dxa"/>
                        <w:tblLook w:val="04A0" w:firstRow="1" w:lastRow="0" w:firstColumn="1" w:lastColumn="0" w:noHBand="0" w:noVBand="1"/>
                      </w:tblPr>
                      <w:tblGrid>
                        <w:gridCol w:w="2920"/>
                        <w:gridCol w:w="547"/>
                        <w:gridCol w:w="2883"/>
                      </w:tblGrid>
                      <w:tr w:rsidR="0055063C" w:rsidTr="0055063C">
                        <w:trPr>
                          <w:trHeight w:val="912"/>
                          <w:jc w:val="center"/>
                        </w:trPr>
                        <w:tc>
                          <w:tcPr>
                            <w:tcW w:w="2920" w:type="dxa"/>
                            <w:vAlign w:val="center"/>
                          </w:tcPr>
                          <w:p w:rsidR="0055063C" w:rsidRPr="0055063C" w:rsidRDefault="0055063C" w:rsidP="0055063C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 w:rsidRPr="0055063C">
                              <w:rPr>
                                <w:b/>
                                <w:lang w:val="es-AR"/>
                              </w:rPr>
                              <w:t>Interfaz pensada para el usuario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55063C" w:rsidRDefault="0055063C" w:rsidP="0055063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2883" w:type="dxa"/>
                            <w:vAlign w:val="center"/>
                          </w:tcPr>
                          <w:p w:rsidR="0055063C" w:rsidRPr="0055063C" w:rsidRDefault="0055063C" w:rsidP="0055063C">
                            <w:pPr>
                              <w:jc w:val="center"/>
                              <w:rPr>
                                <w:b/>
                                <w:lang w:val="es-AR"/>
                              </w:rPr>
                            </w:pPr>
                            <w:r w:rsidRPr="0055063C">
                              <w:rPr>
                                <w:b/>
                                <w:lang w:val="es-AR"/>
                              </w:rPr>
                              <w:t>T</w:t>
                            </w:r>
                            <w:r w:rsidRPr="0055063C">
                              <w:rPr>
                                <w:b/>
                                <w:lang w:val="es-AR"/>
                              </w:rPr>
                              <w:t xml:space="preserve">ratamiento de una base de datos </w:t>
                            </w:r>
                            <w:r>
                              <w:rPr>
                                <w:b/>
                                <w:lang w:val="es-AR"/>
                              </w:rPr>
                              <w:t>para</w:t>
                            </w:r>
                            <w:r w:rsidRPr="0055063C">
                              <w:rPr>
                                <w:b/>
                                <w:lang w:val="es-AR"/>
                              </w:rPr>
                              <w:t xml:space="preserve"> diversos tipos de obras</w:t>
                            </w:r>
                          </w:p>
                        </w:tc>
                      </w:tr>
                    </w:tbl>
                    <w:p w:rsidR="009D4646" w:rsidRDefault="009D4646">
                      <w:pPr>
                        <w:rPr>
                          <w:lang w:val="es-AR"/>
                        </w:rPr>
                      </w:pPr>
                    </w:p>
                    <w:p w:rsidR="0055063C" w:rsidRDefault="0055063C" w:rsidP="0055063C">
                      <w:pPr>
                        <w:rPr>
                          <w:lang w:val="es-AR"/>
                        </w:rPr>
                      </w:pPr>
                    </w:p>
                    <w:p w:rsidR="0055063C" w:rsidRDefault="0055063C" w:rsidP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Requerimientos:</w:t>
                      </w:r>
                    </w:p>
                    <w:p w:rsidR="0055063C" w:rsidRDefault="0055063C" w:rsidP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</w:t>
                      </w:r>
                      <w:r w:rsidRPr="009D4646">
                        <w:rPr>
                          <w:lang w:val="es-AR"/>
                        </w:rPr>
                        <w:t>Sistema Operati</w:t>
                      </w:r>
                      <w:r>
                        <w:rPr>
                          <w:lang w:val="es-AR"/>
                        </w:rPr>
                        <w:t>v</w:t>
                      </w:r>
                      <w:r w:rsidRPr="009D4646">
                        <w:rPr>
                          <w:lang w:val="es-AR"/>
                        </w:rPr>
                        <w:t>o compatible con java JRE a 1.7</w:t>
                      </w:r>
                    </w:p>
                    <w:p w:rsidR="0055063C" w:rsidRDefault="0055063C" w:rsidP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Memoria RAM mínima 512 MB</w:t>
                      </w:r>
                    </w:p>
                    <w:p w:rsidR="0055063C" w:rsidRDefault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Memoria RAM recomendada 1GB</w:t>
                      </w:r>
                    </w:p>
                    <w:p w:rsidR="0055063C" w:rsidRDefault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Espacio de disco mínimo 300 MB</w:t>
                      </w:r>
                    </w:p>
                    <w:p w:rsidR="0055063C" w:rsidRPr="009D4646" w:rsidRDefault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Espacio de disco recomendada 1 GB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7993380</wp:posOffset>
            </wp:positionV>
            <wp:extent cx="1286510" cy="1286510"/>
            <wp:effectExtent l="0" t="0" r="8890" b="8890"/>
            <wp:wrapNone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293370</wp:posOffset>
            </wp:positionV>
            <wp:extent cx="2524125" cy="4385310"/>
            <wp:effectExtent l="0" t="0" r="9525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8441055</wp:posOffset>
            </wp:positionV>
            <wp:extent cx="1371600" cy="813435"/>
            <wp:effectExtent l="0" t="0" r="0" b="5715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293370</wp:posOffset>
            </wp:positionV>
            <wp:extent cx="2520950" cy="439102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439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331470</wp:posOffset>
                </wp:positionV>
                <wp:extent cx="1781175" cy="4124325"/>
                <wp:effectExtent l="0" t="0" r="0" b="0"/>
                <wp:wrapNone/>
                <wp:docPr id="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Default="00810E86">
                            <w:pPr>
                              <w:rPr>
                                <w:rFonts w:ascii="Verdana" w:hAnsi="Verdana"/>
                                <w:color w:val="00E000"/>
                                <w:sz w:val="40"/>
                                <w:szCs w:val="40"/>
                              </w:rPr>
                            </w:pPr>
                          </w:p>
                          <w:p w:rsidR="009D4646" w:rsidRDefault="009D4646">
                            <w:pPr>
                              <w:rPr>
                                <w:rFonts w:ascii="Verdana" w:hAnsi="Verdana"/>
                                <w:color w:val="984806" w:themeColor="accent6" w:themeShade="80"/>
                                <w:sz w:val="56"/>
                                <w:szCs w:val="56"/>
                              </w:rPr>
                            </w:pPr>
                          </w:p>
                          <w:p w:rsidR="009D4646" w:rsidRDefault="009D4646">
                            <w:pPr>
                              <w:rPr>
                                <w:rFonts w:ascii="Verdana" w:hAnsi="Verdana"/>
                                <w:color w:val="984806" w:themeColor="accent6" w:themeShade="80"/>
                                <w:sz w:val="56"/>
                                <w:szCs w:val="56"/>
                              </w:rPr>
                            </w:pPr>
                          </w:p>
                          <w:p w:rsidR="00810E86" w:rsidRPr="009D4646" w:rsidRDefault="00FF46FB">
                            <w:pPr>
                              <w:rPr>
                                <w:rFonts w:ascii="Verdana" w:hAnsi="Verdana"/>
                                <w:color w:val="984806" w:themeColor="accent6" w:themeShade="80"/>
                                <w:sz w:val="56"/>
                                <w:szCs w:val="56"/>
                              </w:rPr>
                            </w:pPr>
                            <w:r w:rsidRPr="009D4646">
                              <w:rPr>
                                <w:rFonts w:ascii="Verdana" w:hAnsi="Verdana"/>
                                <w:color w:val="984806" w:themeColor="accent6" w:themeShade="80"/>
                                <w:sz w:val="56"/>
                                <w:szCs w:val="56"/>
                              </w:rPr>
                              <w:t xml:space="preserve">Gestor </w:t>
                            </w:r>
                            <w:r w:rsidR="009D4646">
                              <w:rPr>
                                <w:rFonts w:ascii="Verdana" w:hAnsi="Verdana"/>
                                <w:color w:val="984806" w:themeColor="accent6" w:themeShade="80"/>
                                <w:sz w:val="56"/>
                                <w:szCs w:val="56"/>
                              </w:rPr>
                              <w:t>d</w:t>
                            </w:r>
                            <w:r w:rsidRPr="009D4646">
                              <w:rPr>
                                <w:rFonts w:ascii="Verdana" w:hAnsi="Verdana"/>
                                <w:color w:val="984806" w:themeColor="accent6" w:themeShade="80"/>
                                <w:sz w:val="56"/>
                                <w:szCs w:val="56"/>
                              </w:rPr>
                              <w:t>e Libros</w:t>
                            </w:r>
                          </w:p>
                          <w:p w:rsidR="00810E86" w:rsidRDefault="00810E86"/>
                          <w:p w:rsidR="00810E86" w:rsidRDefault="00810E86">
                            <w:pPr>
                              <w:jc w:val="center"/>
                              <w:rPr>
                                <w:rFonts w:ascii="Verdana" w:hAnsi="Verdana"/>
                                <w:color w:val="CC99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225pt;margin-top:26.1pt;width:140.25pt;height:324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" stroked="f">
                <v:textbox>
                  <w:txbxContent>
                    <w:p w:rsidR="00810E86" w:rsidRDefault="00810E86">
                      <w:pPr>
                        <w:rPr>
                          <w:rFonts w:ascii="Verdana" w:hAnsi="Verdana"/>
                          <w:color w:val="00E000"/>
                          <w:sz w:val="40"/>
                          <w:szCs w:val="40"/>
                        </w:rPr>
                      </w:pPr>
                    </w:p>
                    <w:p w:rsidR="009D4646" w:rsidRDefault="009D4646">
                      <w:pPr>
                        <w:rPr>
                          <w:rFonts w:ascii="Verdana" w:hAnsi="Verdana"/>
                          <w:color w:val="984806" w:themeColor="accent6" w:themeShade="80"/>
                          <w:sz w:val="56"/>
                          <w:szCs w:val="56"/>
                        </w:rPr>
                      </w:pPr>
                    </w:p>
                    <w:p w:rsidR="009D4646" w:rsidRDefault="009D4646">
                      <w:pPr>
                        <w:rPr>
                          <w:rFonts w:ascii="Verdana" w:hAnsi="Verdana"/>
                          <w:color w:val="984806" w:themeColor="accent6" w:themeShade="80"/>
                          <w:sz w:val="56"/>
                          <w:szCs w:val="56"/>
                        </w:rPr>
                      </w:pPr>
                    </w:p>
                    <w:p w:rsidR="00810E86" w:rsidRPr="009D4646" w:rsidRDefault="00FF46FB">
                      <w:pPr>
                        <w:rPr>
                          <w:rFonts w:ascii="Verdana" w:hAnsi="Verdana"/>
                          <w:color w:val="984806" w:themeColor="accent6" w:themeShade="80"/>
                          <w:sz w:val="56"/>
                          <w:szCs w:val="56"/>
                        </w:rPr>
                      </w:pPr>
                      <w:r w:rsidRPr="009D4646">
                        <w:rPr>
                          <w:rFonts w:ascii="Verdana" w:hAnsi="Verdana"/>
                          <w:color w:val="984806" w:themeColor="accent6" w:themeShade="80"/>
                          <w:sz w:val="56"/>
                          <w:szCs w:val="56"/>
                        </w:rPr>
                        <w:t xml:space="preserve">Gestor </w:t>
                      </w:r>
                      <w:r w:rsidR="009D4646">
                        <w:rPr>
                          <w:rFonts w:ascii="Verdana" w:hAnsi="Verdana"/>
                          <w:color w:val="984806" w:themeColor="accent6" w:themeShade="80"/>
                          <w:sz w:val="56"/>
                          <w:szCs w:val="56"/>
                        </w:rPr>
                        <w:t>d</w:t>
                      </w:r>
                      <w:r w:rsidRPr="009D4646">
                        <w:rPr>
                          <w:rFonts w:ascii="Verdana" w:hAnsi="Verdana"/>
                          <w:color w:val="984806" w:themeColor="accent6" w:themeShade="80"/>
                          <w:sz w:val="56"/>
                          <w:szCs w:val="56"/>
                        </w:rPr>
                        <w:t>e Libros</w:t>
                      </w:r>
                    </w:p>
                    <w:p w:rsidR="00810E86" w:rsidRDefault="00810E86"/>
                    <w:p w:rsidR="00810E86" w:rsidRDefault="00810E86">
                      <w:pPr>
                        <w:jc w:val="center"/>
                        <w:rPr>
                          <w:rFonts w:ascii="Verdana" w:hAnsi="Verdana"/>
                          <w:color w:val="CC99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297180</wp:posOffset>
                </wp:positionV>
                <wp:extent cx="4391025" cy="4381500"/>
                <wp:effectExtent l="0" t="0" r="0" b="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025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.5pt;margin-top:23.4pt;width:345.75pt;height:3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5116830</wp:posOffset>
                </wp:positionV>
                <wp:extent cx="4886325" cy="4229100"/>
                <wp:effectExtent l="0" t="0" r="0" b="0"/>
                <wp:wrapNone/>
                <wp:docPr id="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632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7.75pt;margin-top:402.9pt;width:384.75pt;height:33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5112385</wp:posOffset>
                </wp:positionV>
                <wp:extent cx="274320" cy="423354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4233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CC99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FB" w:rsidRDefault="00FF46FB" w:rsidP="00FF46FB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                Gestor de Libros             </w:t>
                            </w:r>
                            <w:r w:rsidRPr="00FF46FB">
                              <w:rPr>
                                <w:rFonts w:ascii="Broadway" w:hAnsi="Broadway"/>
                                <w:sz w:val="24"/>
                                <w:szCs w:val="24"/>
                              </w:rPr>
                              <w:t>Grupo 6</w:t>
                            </w:r>
                          </w:p>
                          <w:p w:rsidR="00810E86" w:rsidRDefault="00810E8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412.65pt;margin-top:402.55pt;width:21.6pt;height:33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" fillcolor="#e36c0a [2409]" strokecolor="#c9f">
                <v:textbox style="layout-flow:vertical;mso-layout-flow-alt:bottom-to-top" inset="0,0,0,0">
                  <w:txbxContent>
                    <w:p w:rsidR="00FF46FB" w:rsidRDefault="00FF46FB" w:rsidP="00FF46FB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                Gestor de Libros             </w:t>
                      </w:r>
                      <w:r w:rsidRPr="00FF46FB">
                        <w:rPr>
                          <w:rFonts w:ascii="Broadway" w:hAnsi="Broadway"/>
                          <w:sz w:val="24"/>
                          <w:szCs w:val="24"/>
                        </w:rPr>
                        <w:t>Grupo 6</w:t>
                      </w:r>
                    </w:p>
                    <w:p w:rsidR="00810E86" w:rsidRDefault="00810E8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5112385</wp:posOffset>
                </wp:positionV>
                <wp:extent cx="274320" cy="4233545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4233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CC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86" w:rsidRDefault="00FF46FB" w:rsidP="00FF46FB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                Gestor de Libros</w:t>
                            </w:r>
                            <w:r w:rsidR="00810E86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FF46FB">
                              <w:rPr>
                                <w:rFonts w:ascii="Broadway" w:hAnsi="Broadway"/>
                                <w:sz w:val="24"/>
                                <w:szCs w:val="24"/>
                              </w:rPr>
                              <w:t>Grupo 6</w:t>
                            </w:r>
                          </w:p>
                          <w:p w:rsidR="00810E86" w:rsidRDefault="00810E86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5.35pt;margin-top:402.55pt;width:21.6pt;height:33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" fillcolor="#e36c0a [2409]" strokecolor="#0c6">
                <v:textbox style="layout-flow:vertical;mso-layout-flow-alt:bottom-to-top" inset="0,0,0,0">
                  <w:txbxContent>
                    <w:p w:rsidR="00810E86" w:rsidRDefault="00FF46FB" w:rsidP="00FF46FB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                Gestor de Libros</w:t>
                      </w:r>
                      <w:r w:rsidR="00810E86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        </w:t>
                      </w:r>
                      <w:r w:rsidRPr="00FF46FB">
                        <w:rPr>
                          <w:rFonts w:ascii="Broadway" w:hAnsi="Broadway"/>
                          <w:sz w:val="24"/>
                          <w:szCs w:val="24"/>
                        </w:rPr>
                        <w:t>Grupo 6</w:t>
                      </w:r>
                    </w:p>
                    <w:p w:rsidR="00810E86" w:rsidRDefault="00810E86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5469255</wp:posOffset>
                </wp:positionH>
                <wp:positionV relativeFrom="paragraph">
                  <wp:posOffset>2745740</wp:posOffset>
                </wp:positionV>
                <wp:extent cx="868680" cy="3429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Default="00810E8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430.65pt;margin-top:216.2pt;width:68.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" filled="f" stroked="f">
                <v:textbox>
                  <w:txbxContent>
                    <w:p w:rsidR="00810E86" w:rsidRDefault="00810E8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5926455</wp:posOffset>
                </wp:positionH>
                <wp:positionV relativeFrom="paragraph">
                  <wp:posOffset>6517640</wp:posOffset>
                </wp:positionV>
                <wp:extent cx="868680" cy="84582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Default="00810E8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Back and sides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466.65pt;margin-top:513.2pt;width:68.4pt;height:6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" filled="f" stroked="f">
                <v:textbox>
                  <w:txbxContent>
                    <w:p w:rsidR="00810E86" w:rsidRDefault="00810E8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Back and sides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-454660</wp:posOffset>
                </wp:positionV>
                <wp:extent cx="571500" cy="2286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Default="00810E8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193.05pt;margin-top:-35.8pt;width:45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4ktgIAAL8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" filled="f" stroked="f">
                <v:textbox>
                  <w:txbxContent>
                    <w:p w:rsidR="00810E86" w:rsidRDefault="00810E8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0E86">
      <w:pgSz w:w="12240" w:h="15840" w:code="1"/>
      <w:pgMar w:top="360" w:right="360" w:bottom="302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FB"/>
    <w:rsid w:val="0055063C"/>
    <w:rsid w:val="00810E86"/>
    <w:rsid w:val="00936979"/>
    <w:rsid w:val="009D4646"/>
    <w:rsid w:val="00B16CE4"/>
    <w:rsid w:val="00EE5E19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ff,#603,#3a001d,#4c0026,#0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96"/>
    </w:rPr>
  </w:style>
  <w:style w:type="paragraph" w:styleId="BodyText2">
    <w:name w:val="Body Text 2"/>
    <w:basedOn w:val="Normal"/>
    <w:pPr>
      <w:jc w:val="center"/>
    </w:pPr>
    <w:rPr>
      <w:i/>
      <w:sz w:val="52"/>
    </w:rPr>
  </w:style>
  <w:style w:type="table" w:styleId="TableGrid">
    <w:name w:val="Table Grid"/>
    <w:basedOn w:val="TableNormal"/>
    <w:uiPriority w:val="59"/>
    <w:rsid w:val="009D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96"/>
    </w:rPr>
  </w:style>
  <w:style w:type="paragraph" w:styleId="BodyText2">
    <w:name w:val="Body Text 2"/>
    <w:basedOn w:val="Normal"/>
    <w:pPr>
      <w:jc w:val="center"/>
    </w:pPr>
    <w:rPr>
      <w:i/>
      <w:sz w:val="52"/>
    </w:rPr>
  </w:style>
  <w:style w:type="table" w:styleId="TableGrid">
    <w:name w:val="Table Grid"/>
    <w:basedOn w:val="TableNormal"/>
    <w:uiPriority w:val="59"/>
    <w:rsid w:val="009D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mo.h.garcia\AppData\Roaming\Microsoft\Templates\Data%20back-up%20CD%20case%20inser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 back-up CD case inserts</Template>
  <TotalTime>37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García, Guillermo H.</dc:creator>
  <cp:lastModifiedBy>García, Guillermo H.</cp:lastModifiedBy>
  <cp:revision>1</cp:revision>
  <cp:lastPrinted>2001-05-15T20:02:00Z</cp:lastPrinted>
  <dcterms:created xsi:type="dcterms:W3CDTF">2014-11-28T03:38:00Z</dcterms:created>
  <dcterms:modified xsi:type="dcterms:W3CDTF">2014-11-28T04:17:00Z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TC010130021033</vt:lpwstr>
  </property>
</Properties>
</file>