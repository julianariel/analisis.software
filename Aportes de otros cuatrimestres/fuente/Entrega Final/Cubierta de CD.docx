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86" w:rsidRDefault="003D0752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A29307F" wp14:editId="69362B50">
                <wp:simplePos x="0" y="0"/>
                <wp:positionH relativeFrom="column">
                  <wp:posOffset>676275</wp:posOffset>
                </wp:positionH>
                <wp:positionV relativeFrom="paragraph">
                  <wp:posOffset>5200650</wp:posOffset>
                </wp:positionV>
                <wp:extent cx="4886325" cy="4057650"/>
                <wp:effectExtent l="0" t="0" r="9525" b="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Pr="000853DE" w:rsidRDefault="004571AA" w:rsidP="004571AA">
                            <w:pPr>
                              <w:rPr>
                                <w:rFonts w:ascii="Verdana" w:hAnsi="Verdana"/>
                                <w:color w:val="31849B" w:themeColor="accent5" w:themeShade="BF"/>
                                <w:sz w:val="40"/>
                                <w:szCs w:val="40"/>
                                <w:lang w:val="es-AR"/>
                              </w:rPr>
                            </w:pPr>
                            <w:r w:rsidRPr="000853DE">
                              <w:rPr>
                                <w:rFonts w:ascii="Verdana" w:hAnsi="Verdana"/>
                                <w:color w:val="31849B" w:themeColor="accent5" w:themeShade="BF"/>
                                <w:sz w:val="40"/>
                                <w:szCs w:val="40"/>
                                <w:lang w:val="es-AR"/>
                              </w:rPr>
                              <w:t>Control de Pacientes</w:t>
                            </w:r>
                          </w:p>
                          <w:p w:rsidR="00810E86" w:rsidRPr="009D4646" w:rsidRDefault="00810E86" w:rsidP="00426085">
                            <w:pPr>
                              <w:jc w:val="right"/>
                              <w:rPr>
                                <w:lang w:val="es-AR"/>
                              </w:rPr>
                            </w:pPr>
                          </w:p>
                          <w:p w:rsidR="00810E86" w:rsidRPr="0055063C" w:rsidRDefault="004571AA" w:rsidP="004571AA">
                            <w:pPr>
                              <w:rPr>
                                <w:b/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AR"/>
                              </w:rPr>
                              <w:t>Sistema General de Control de Pacientes</w:t>
                            </w:r>
                          </w:p>
                          <w:p w:rsidR="009D4646" w:rsidRDefault="009D4646" w:rsidP="00426085">
                            <w:pPr>
                              <w:jc w:val="right"/>
                              <w:rPr>
                                <w:lang w:val="es-AR"/>
                              </w:rPr>
                            </w:pPr>
                          </w:p>
                          <w:p w:rsidR="0055063C" w:rsidRDefault="0055063C" w:rsidP="00426085">
                            <w:pPr>
                              <w:jc w:val="right"/>
                              <w:rPr>
                                <w:lang w:val="es-AR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53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01"/>
                            </w:tblGrid>
                            <w:tr w:rsidR="004571AA" w:rsidRPr="003D0752" w:rsidTr="003D0752">
                              <w:trPr>
                                <w:trHeight w:val="1525"/>
                              </w:trPr>
                              <w:tc>
                                <w:tcPr>
                                  <w:tcW w:w="5301" w:type="dxa"/>
                                </w:tcPr>
                                <w:p w:rsidR="004571AA" w:rsidRDefault="000853DE" w:rsidP="000853DE">
                                  <w:p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Contenido:</w:t>
                                  </w:r>
                                </w:p>
                                <w:p w:rsidR="000853DE" w:rsidRDefault="00426085" w:rsidP="000853D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Manual de usuario</w:t>
                                  </w:r>
                                </w:p>
                                <w:p w:rsidR="00426085" w:rsidRDefault="00426085" w:rsidP="000853D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Manual de instalación</w:t>
                                  </w:r>
                                </w:p>
                                <w:p w:rsidR="00426085" w:rsidRDefault="00426085" w:rsidP="000853D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Ejecutable ControlPacientes</w:t>
                                  </w:r>
                                </w:p>
                                <w:p w:rsidR="0030090F" w:rsidRDefault="003D0752" w:rsidP="000853D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 xml:space="preserve">Herramienta 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lang w:val="es-AR"/>
                                    </w:rPr>
                                    <w:t>testing</w:t>
                                  </w:r>
                                  <w:proofErr w:type="spellEnd"/>
                                </w:p>
                                <w:p w:rsidR="003D0752" w:rsidRPr="000853DE" w:rsidRDefault="003D0752" w:rsidP="000853D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Algoritmo de calidad</w:t>
                                  </w:r>
                                </w:p>
                              </w:tc>
                            </w:tr>
                          </w:tbl>
                          <w:p w:rsidR="009D4646" w:rsidRPr="004571AA" w:rsidRDefault="009D464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0853DE" w:rsidRDefault="000853DE" w:rsidP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0853DE" w:rsidRDefault="000853DE" w:rsidP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55063C" w:rsidRDefault="0055063C" w:rsidP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Requi</w:t>
                            </w:r>
                            <w:r w:rsidR="00426085">
                              <w:rPr>
                                <w:lang w:val="es-AR"/>
                              </w:rPr>
                              <w:t>sitos mínimos</w:t>
                            </w:r>
                            <w:r>
                              <w:rPr>
                                <w:lang w:val="es-AR"/>
                              </w:rPr>
                              <w:t>:</w:t>
                            </w:r>
                          </w:p>
                          <w:p w:rsidR="00426085" w:rsidRPr="00426085" w:rsidRDefault="00426085" w:rsidP="004260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AR"/>
                              </w:rPr>
                            </w:pPr>
                            <w:r w:rsidRPr="00426085">
                              <w:rPr>
                                <w:lang w:val="es-AR"/>
                              </w:rPr>
                              <w:t xml:space="preserve">Procesador: </w:t>
                            </w:r>
                            <w:bookmarkStart w:id="0" w:name="_GoBack"/>
                            <w:bookmarkEnd w:id="0"/>
                            <w:r w:rsidRPr="00426085">
                              <w:rPr>
                                <w:lang w:val="es-AR"/>
                              </w:rPr>
                              <w:t>Pentium 4 o superior.</w:t>
                            </w:r>
                          </w:p>
                          <w:p w:rsidR="00426085" w:rsidRDefault="00426085" w:rsidP="0042608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AR"/>
                              </w:rPr>
                            </w:pPr>
                            <w:r w:rsidRPr="00426085">
                              <w:rPr>
                                <w:lang w:val="es-AR"/>
                              </w:rPr>
                              <w:t>Sistema Operativo: Windows XP o superior.</w:t>
                            </w:r>
                          </w:p>
                          <w:p w:rsidR="00583D20" w:rsidRPr="00583D20" w:rsidRDefault="00583D20" w:rsidP="00583D2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AR"/>
                              </w:rPr>
                            </w:pPr>
                            <w:r w:rsidRPr="00583D20">
                              <w:rPr>
                                <w:lang w:val="es-AR"/>
                              </w:rPr>
                              <w:t>Memoria: 256 Mb de RAM o superior.</w:t>
                            </w:r>
                          </w:p>
                          <w:p w:rsidR="00426085" w:rsidRDefault="00426085" w:rsidP="0042608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AR"/>
                              </w:rPr>
                            </w:pPr>
                            <w:r w:rsidRPr="00426085">
                              <w:rPr>
                                <w:lang w:val="es-AR"/>
                              </w:rPr>
                              <w:t>Disco: 50MB libre</w:t>
                            </w:r>
                          </w:p>
                          <w:p w:rsidR="00426085" w:rsidRPr="00426085" w:rsidRDefault="00426085" w:rsidP="004260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AR"/>
                              </w:rPr>
                            </w:pPr>
                            <w:r w:rsidRPr="00426085">
                              <w:rPr>
                                <w:lang w:val="es-AR"/>
                              </w:rPr>
                              <w:t>Java JRE versión 1.7</w:t>
                            </w:r>
                          </w:p>
                          <w:p w:rsidR="00426085" w:rsidRPr="00426085" w:rsidRDefault="003D0752" w:rsidP="00426085">
                            <w:pPr>
                              <w:rPr>
                                <w:u w:val="single"/>
                                <w:lang w:val="es-AR"/>
                              </w:rPr>
                            </w:pPr>
                            <w:hyperlink r:id="rId5" w:history="1">
                              <w:r w:rsidR="00426085" w:rsidRPr="00B02F48">
                                <w:rPr>
                                  <w:rStyle w:val="Hipervnculo"/>
                                  <w:lang w:val="es-AR"/>
                                </w:rPr>
                                <w:t>http://www.oracle.com/technetwork/java/javase/downloads/jre8-downloads-2133155.html</w:t>
                              </w:r>
                            </w:hyperlink>
                          </w:p>
                          <w:p w:rsidR="00833DDD" w:rsidRPr="009D4646" w:rsidRDefault="00833DDD" w:rsidP="00833DDD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55063C" w:rsidRPr="009D4646" w:rsidRDefault="0055063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9307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53.25pt;margin-top:409.5pt;width:384.75pt;height:31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" stroked="f">
                <v:textbox>
                  <w:txbxContent>
                    <w:p w:rsidR="00810E86" w:rsidRPr="000853DE" w:rsidRDefault="004571AA" w:rsidP="004571AA">
                      <w:pPr>
                        <w:rPr>
                          <w:rFonts w:ascii="Verdana" w:hAnsi="Verdana"/>
                          <w:color w:val="31849B" w:themeColor="accent5" w:themeShade="BF"/>
                          <w:sz w:val="40"/>
                          <w:szCs w:val="40"/>
                          <w:lang w:val="es-AR"/>
                        </w:rPr>
                      </w:pPr>
                      <w:r w:rsidRPr="000853DE">
                        <w:rPr>
                          <w:rFonts w:ascii="Verdana" w:hAnsi="Verdana"/>
                          <w:color w:val="31849B" w:themeColor="accent5" w:themeShade="BF"/>
                          <w:sz w:val="40"/>
                          <w:szCs w:val="40"/>
                          <w:lang w:val="es-AR"/>
                        </w:rPr>
                        <w:t>Control de Pacientes</w:t>
                      </w:r>
                    </w:p>
                    <w:p w:rsidR="00810E86" w:rsidRPr="009D4646" w:rsidRDefault="00810E86" w:rsidP="00426085">
                      <w:pPr>
                        <w:jc w:val="right"/>
                        <w:rPr>
                          <w:lang w:val="es-AR"/>
                        </w:rPr>
                      </w:pPr>
                    </w:p>
                    <w:p w:rsidR="00810E86" w:rsidRPr="0055063C" w:rsidRDefault="004571AA" w:rsidP="004571AA">
                      <w:pPr>
                        <w:rPr>
                          <w:b/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AR"/>
                        </w:rPr>
                        <w:t>Sistema General de Control de Pacientes</w:t>
                      </w:r>
                    </w:p>
                    <w:p w:rsidR="009D4646" w:rsidRDefault="009D4646" w:rsidP="00426085">
                      <w:pPr>
                        <w:jc w:val="right"/>
                        <w:rPr>
                          <w:lang w:val="es-AR"/>
                        </w:rPr>
                      </w:pPr>
                    </w:p>
                    <w:p w:rsidR="0055063C" w:rsidRDefault="0055063C" w:rsidP="00426085">
                      <w:pPr>
                        <w:jc w:val="right"/>
                        <w:rPr>
                          <w:lang w:val="es-AR"/>
                        </w:rPr>
                      </w:pPr>
                    </w:p>
                    <w:tbl>
                      <w:tblPr>
                        <w:tblStyle w:val="Tablaconcuadrcula"/>
                        <w:tblW w:w="5301" w:type="dxa"/>
                        <w:tblLook w:val="04A0" w:firstRow="1" w:lastRow="0" w:firstColumn="1" w:lastColumn="0" w:noHBand="0" w:noVBand="1"/>
                      </w:tblPr>
                      <w:tblGrid>
                        <w:gridCol w:w="5301"/>
                      </w:tblGrid>
                      <w:tr w:rsidR="004571AA" w:rsidRPr="003D0752" w:rsidTr="003D0752">
                        <w:trPr>
                          <w:trHeight w:val="1525"/>
                        </w:trPr>
                        <w:tc>
                          <w:tcPr>
                            <w:tcW w:w="5301" w:type="dxa"/>
                          </w:tcPr>
                          <w:p w:rsidR="004571AA" w:rsidRDefault="000853DE" w:rsidP="000853D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Contenido:</w:t>
                            </w:r>
                          </w:p>
                          <w:p w:rsidR="000853DE" w:rsidRDefault="00426085" w:rsidP="000853D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Manual de usuario</w:t>
                            </w:r>
                          </w:p>
                          <w:p w:rsidR="00426085" w:rsidRDefault="00426085" w:rsidP="000853D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Manual de instalación</w:t>
                            </w:r>
                          </w:p>
                          <w:p w:rsidR="00426085" w:rsidRDefault="00426085" w:rsidP="000853D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Ejecutable ControlPacientes</w:t>
                            </w:r>
                          </w:p>
                          <w:p w:rsidR="0030090F" w:rsidRDefault="003D0752" w:rsidP="000853D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 xml:space="preserve">Herramienta de </w:t>
                            </w:r>
                            <w:proofErr w:type="spellStart"/>
                            <w:r>
                              <w:rPr>
                                <w:b/>
                                <w:lang w:val="es-AR"/>
                              </w:rPr>
                              <w:t>testing</w:t>
                            </w:r>
                            <w:proofErr w:type="spellEnd"/>
                          </w:p>
                          <w:p w:rsidR="003D0752" w:rsidRPr="000853DE" w:rsidRDefault="003D0752" w:rsidP="000853D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Algoritmo de calidad</w:t>
                            </w:r>
                          </w:p>
                        </w:tc>
                      </w:tr>
                    </w:tbl>
                    <w:p w:rsidR="009D4646" w:rsidRPr="004571AA" w:rsidRDefault="009D4646">
                      <w:pPr>
                        <w:rPr>
                          <w:lang w:val="es-ES"/>
                        </w:rPr>
                      </w:pPr>
                    </w:p>
                    <w:p w:rsidR="000853DE" w:rsidRDefault="000853DE" w:rsidP="0055063C">
                      <w:pPr>
                        <w:rPr>
                          <w:lang w:val="es-AR"/>
                        </w:rPr>
                      </w:pPr>
                    </w:p>
                    <w:p w:rsidR="000853DE" w:rsidRDefault="000853DE" w:rsidP="0055063C">
                      <w:pPr>
                        <w:rPr>
                          <w:lang w:val="es-AR"/>
                        </w:rPr>
                      </w:pPr>
                    </w:p>
                    <w:p w:rsidR="0055063C" w:rsidRDefault="0055063C" w:rsidP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Requi</w:t>
                      </w:r>
                      <w:r w:rsidR="00426085">
                        <w:rPr>
                          <w:lang w:val="es-AR"/>
                        </w:rPr>
                        <w:t>sitos mínimos</w:t>
                      </w:r>
                      <w:r>
                        <w:rPr>
                          <w:lang w:val="es-AR"/>
                        </w:rPr>
                        <w:t>:</w:t>
                      </w:r>
                    </w:p>
                    <w:p w:rsidR="00426085" w:rsidRPr="00426085" w:rsidRDefault="00426085" w:rsidP="004260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AR"/>
                        </w:rPr>
                      </w:pPr>
                      <w:r w:rsidRPr="00426085">
                        <w:rPr>
                          <w:lang w:val="es-AR"/>
                        </w:rPr>
                        <w:t xml:space="preserve">Procesador: </w:t>
                      </w:r>
                      <w:bookmarkStart w:id="1" w:name="_GoBack"/>
                      <w:bookmarkEnd w:id="1"/>
                      <w:r w:rsidRPr="00426085">
                        <w:rPr>
                          <w:lang w:val="es-AR"/>
                        </w:rPr>
                        <w:t>Pentium 4 o superior.</w:t>
                      </w:r>
                    </w:p>
                    <w:p w:rsidR="00426085" w:rsidRDefault="00426085" w:rsidP="0042608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AR"/>
                        </w:rPr>
                      </w:pPr>
                      <w:r w:rsidRPr="00426085">
                        <w:rPr>
                          <w:lang w:val="es-AR"/>
                        </w:rPr>
                        <w:t>Sistema Operativo: Windows XP o superior.</w:t>
                      </w:r>
                    </w:p>
                    <w:p w:rsidR="00583D20" w:rsidRPr="00583D20" w:rsidRDefault="00583D20" w:rsidP="00583D2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AR"/>
                        </w:rPr>
                      </w:pPr>
                      <w:r w:rsidRPr="00583D20">
                        <w:rPr>
                          <w:lang w:val="es-AR"/>
                        </w:rPr>
                        <w:t>Memoria: 256 Mb de RAM o superior.</w:t>
                      </w:r>
                    </w:p>
                    <w:p w:rsidR="00426085" w:rsidRDefault="00426085" w:rsidP="0042608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AR"/>
                        </w:rPr>
                      </w:pPr>
                      <w:r w:rsidRPr="00426085">
                        <w:rPr>
                          <w:lang w:val="es-AR"/>
                        </w:rPr>
                        <w:t>Disco: 50MB libre</w:t>
                      </w:r>
                    </w:p>
                    <w:p w:rsidR="00426085" w:rsidRPr="00426085" w:rsidRDefault="00426085" w:rsidP="004260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AR"/>
                        </w:rPr>
                      </w:pPr>
                      <w:r w:rsidRPr="00426085">
                        <w:rPr>
                          <w:lang w:val="es-AR"/>
                        </w:rPr>
                        <w:t>Java JRE versión 1.7</w:t>
                      </w:r>
                    </w:p>
                    <w:p w:rsidR="00426085" w:rsidRPr="00426085" w:rsidRDefault="003D0752" w:rsidP="00426085">
                      <w:pPr>
                        <w:rPr>
                          <w:u w:val="single"/>
                          <w:lang w:val="es-AR"/>
                        </w:rPr>
                      </w:pPr>
                      <w:hyperlink r:id="rId6" w:history="1">
                        <w:r w:rsidR="00426085" w:rsidRPr="00B02F48">
                          <w:rPr>
                            <w:rStyle w:val="Hipervnculo"/>
                            <w:lang w:val="es-AR"/>
                          </w:rPr>
                          <w:t>http://www.oracle.com/technetwork/java/javase/downloads/jre8-downloads-2133155.html</w:t>
                        </w:r>
                      </w:hyperlink>
                    </w:p>
                    <w:p w:rsidR="00833DDD" w:rsidRPr="009D4646" w:rsidRDefault="00833DDD" w:rsidP="00833DDD">
                      <w:pPr>
                        <w:rPr>
                          <w:lang w:val="es-AR"/>
                        </w:rPr>
                      </w:pPr>
                    </w:p>
                    <w:p w:rsidR="0055063C" w:rsidRPr="009D4646" w:rsidRDefault="0055063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1D10">
        <w:rPr>
          <w:noProof/>
          <w:lang w:val="es-ES" w:eastAsia="es-ES"/>
        </w:rPr>
        <w:drawing>
          <wp:anchor distT="0" distB="0" distL="114300" distR="114300" simplePos="0" relativeHeight="251671040" behindDoc="1" locked="0" layoutInCell="1" allowOverlap="1" wp14:anchorId="02972DB3" wp14:editId="7CC0DDDA">
            <wp:simplePos x="0" y="0"/>
            <wp:positionH relativeFrom="column">
              <wp:posOffset>629285</wp:posOffset>
            </wp:positionH>
            <wp:positionV relativeFrom="paragraph">
              <wp:posOffset>1447800</wp:posOffset>
            </wp:positionV>
            <wp:extent cx="4723765" cy="2562225"/>
            <wp:effectExtent l="0" t="0" r="635" b="9525"/>
            <wp:wrapTight wrapText="bothSides">
              <wp:wrapPolygon edited="0">
                <wp:start x="0" y="0"/>
                <wp:lineTo x="0" y="21520"/>
                <wp:lineTo x="21516" y="21520"/>
                <wp:lineTo x="2151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1D1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0E0BEC63" wp14:editId="7A7843A4">
                <wp:simplePos x="0" y="0"/>
                <wp:positionH relativeFrom="column">
                  <wp:posOffset>561975</wp:posOffset>
                </wp:positionH>
                <wp:positionV relativeFrom="paragraph">
                  <wp:posOffset>314325</wp:posOffset>
                </wp:positionV>
                <wp:extent cx="4933950" cy="4552950"/>
                <wp:effectExtent l="0" t="0" r="19050" b="1905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455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F95C2" id="Rectangle 17" o:spid="_x0000_s1026" style="position:absolute;margin-left:44.25pt;margin-top:24.75pt;width:388.5pt;height:358.5pt;z-index:-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" fillcolor="white [3212]" strokecolor="black [3200]" strokeweight="2pt">
                <v:textbox style="mso-fit-shape-to-text:t"/>
              </v:rect>
            </w:pict>
          </mc:Fallback>
        </mc:AlternateContent>
      </w:r>
      <w:r w:rsidR="00C87D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2C7D4D3" wp14:editId="773C925E">
                <wp:simplePos x="0" y="0"/>
                <wp:positionH relativeFrom="column">
                  <wp:posOffset>495300</wp:posOffset>
                </wp:positionH>
                <wp:positionV relativeFrom="paragraph">
                  <wp:posOffset>5124451</wp:posOffset>
                </wp:positionV>
                <wp:extent cx="5057775" cy="4191000"/>
                <wp:effectExtent l="0" t="0" r="28575" b="19050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5EE55" id="Rectangle 23" o:spid="_x0000_s1026" style="position:absolute;margin-left:39pt;margin-top:403.5pt;width:398.25pt;height:330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"/>
            </w:pict>
          </mc:Fallback>
        </mc:AlternateContent>
      </w:r>
      <w:r w:rsidR="00C87D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819C1" wp14:editId="3C90F9D3">
                <wp:simplePos x="0" y="0"/>
                <wp:positionH relativeFrom="column">
                  <wp:posOffset>5534025</wp:posOffset>
                </wp:positionH>
                <wp:positionV relativeFrom="paragraph">
                  <wp:posOffset>5106035</wp:posOffset>
                </wp:positionV>
                <wp:extent cx="361950" cy="4233545"/>
                <wp:effectExtent l="0" t="0" r="19050" b="1460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361950" cy="4233545"/>
                        </a:xfrm>
                        <a:prstGeom prst="rect">
                          <a:avLst/>
                        </a:prstGeom>
                        <a:solidFill>
                          <a:srgbClr val="12BEA1"/>
                        </a:solidFill>
                        <a:ln w="9525">
                          <a:solidFill>
                            <a:srgbClr val="CC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DE" w:rsidRPr="000853DE" w:rsidRDefault="004571AA" w:rsidP="000853DE">
                            <w:pPr>
                              <w:rPr>
                                <w:rFonts w:ascii="Showcard Gothic" w:hAnsi="Showcard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53DE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Control de </w:t>
                            </w:r>
                            <w:r w:rsidRPr="00B05E8C">
                              <w:rPr>
                                <w:rFonts w:ascii="Verdana" w:hAnsi="Verdana"/>
                                <w:sz w:val="28"/>
                                <w:szCs w:val="28"/>
                                <w:lang w:val="es-AR"/>
                              </w:rPr>
                              <w:t>Pacientes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853DE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9A2253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Grupo 3</w:t>
                            </w:r>
                          </w:p>
                          <w:p w:rsidR="000853DE" w:rsidRDefault="000853DE" w:rsidP="000853DE">
                            <w:pPr>
                              <w:rPr>
                                <w:szCs w:val="16"/>
                              </w:rPr>
                            </w:pPr>
                          </w:p>
                          <w:p w:rsidR="00810E86" w:rsidRPr="004571AA" w:rsidRDefault="00810E86" w:rsidP="004571AA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19C1" id="Text Box 7" o:spid="_x0000_s1027" type="#_x0000_t202" style="position:absolute;left:0;text-align:left;margin-left:435.75pt;margin-top:402.05pt;width:28.5pt;height:333.35pt;rotation:18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" fillcolor="#12bea1" strokecolor="#c9f">
                <v:textbox style="layout-flow:vertical;mso-layout-flow-alt:bottom-to-top" inset="0,0,0,0">
                  <w:txbxContent>
                    <w:p w:rsidR="000853DE" w:rsidRPr="000853DE" w:rsidRDefault="004571AA" w:rsidP="000853DE">
                      <w:pPr>
                        <w:rPr>
                          <w:rFonts w:ascii="Showcard Gothic" w:hAnsi="Showcard Gothic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  <w:r w:rsidR="000853DE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Control de </w:t>
                      </w:r>
                      <w:r w:rsidRPr="00B05E8C">
                        <w:rPr>
                          <w:rFonts w:ascii="Verdana" w:hAnsi="Verdana"/>
                          <w:sz w:val="28"/>
                          <w:szCs w:val="28"/>
                          <w:lang w:val="es-AR"/>
                        </w:rPr>
                        <w:t>Pacientes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</w:t>
                      </w:r>
                      <w:r w:rsidR="000853DE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</w:t>
                      </w:r>
                      <w:r w:rsidR="009A2253">
                        <w:rPr>
                          <w:rFonts w:ascii="Verdana" w:hAnsi="Verdana"/>
                          <w:sz w:val="28"/>
                          <w:szCs w:val="28"/>
                        </w:rPr>
                        <w:t>Grupo 3</w:t>
                      </w:r>
                    </w:p>
                    <w:p w:rsidR="000853DE" w:rsidRDefault="000853DE" w:rsidP="000853DE">
                      <w:pPr>
                        <w:rPr>
                          <w:szCs w:val="16"/>
                        </w:rPr>
                      </w:pPr>
                    </w:p>
                    <w:p w:rsidR="00810E86" w:rsidRPr="004571AA" w:rsidRDefault="00810E86" w:rsidP="004571AA">
                      <w:pPr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B0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CCDF08" wp14:editId="6E950567">
                <wp:simplePos x="0" y="0"/>
                <wp:positionH relativeFrom="column">
                  <wp:posOffset>4838700</wp:posOffset>
                </wp:positionH>
                <wp:positionV relativeFrom="paragraph">
                  <wp:posOffset>4269105</wp:posOffset>
                </wp:positionV>
                <wp:extent cx="514350" cy="2762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8C" w:rsidRDefault="00B05E8C">
                            <w:r>
                              <w:t>V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DF08" id="Cuadro de texto 2" o:spid="_x0000_s1028" type="#_x0000_t202" style="position:absolute;left:0;text-align:left;margin-left:381pt;margin-top:336.15pt;width:40.5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" filled="f" stroked="f">
                <v:textbox>
                  <w:txbxContent>
                    <w:p w:rsidR="00B05E8C" w:rsidRDefault="00B05E8C">
                      <w:r>
                        <w:t>V 1.0</w:t>
                      </w:r>
                    </w:p>
                  </w:txbxContent>
                </v:textbox>
              </v:shape>
            </w:pict>
          </mc:Fallback>
        </mc:AlternateContent>
      </w:r>
      <w:r w:rsidR="005761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FD35E7" wp14:editId="3E09D7ED">
                <wp:simplePos x="0" y="0"/>
                <wp:positionH relativeFrom="column">
                  <wp:posOffset>1047750</wp:posOffset>
                </wp:positionH>
                <wp:positionV relativeFrom="paragraph">
                  <wp:posOffset>533400</wp:posOffset>
                </wp:positionV>
                <wp:extent cx="1828800" cy="1828800"/>
                <wp:effectExtent l="0" t="0" r="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153" w:rsidRPr="00C87D55" w:rsidRDefault="00576153" w:rsidP="00576153">
                            <w:p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D55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 de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D35E7" id="Cuadro de texto 1" o:spid="_x0000_s1029" type="#_x0000_t202" style="position:absolute;left:0;text-align:left;margin-left:82.5pt;margin-top:42pt;width:2in;height:2in;z-index:251670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" filled="f" stroked="f">
                <v:textbox style="mso-fit-shape-to-text:t">
                  <w:txbxContent>
                    <w:p w:rsidR="00576153" w:rsidRPr="00C87D55" w:rsidRDefault="00576153" w:rsidP="00576153">
                      <w:pP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D55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 de pacientes</w:t>
                      </w:r>
                    </w:p>
                  </w:txbxContent>
                </v:textbox>
              </v:shape>
            </w:pict>
          </mc:Fallback>
        </mc:AlternateContent>
      </w:r>
      <w:r w:rsidR="00426085">
        <w:rPr>
          <w:noProof/>
          <w:lang w:val="es-ES" w:eastAsia="es-ES"/>
        </w:rPr>
        <w:drawing>
          <wp:anchor distT="0" distB="0" distL="114300" distR="114300" simplePos="0" relativeHeight="251665920" behindDoc="0" locked="0" layoutInCell="1" allowOverlap="1" wp14:anchorId="1AAD865A" wp14:editId="0E07E9B7">
            <wp:simplePos x="0" y="0"/>
            <wp:positionH relativeFrom="column">
              <wp:posOffset>4086225</wp:posOffset>
            </wp:positionH>
            <wp:positionV relativeFrom="paragraph">
              <wp:posOffset>5734050</wp:posOffset>
            </wp:positionV>
            <wp:extent cx="1447800" cy="1447800"/>
            <wp:effectExtent l="0" t="0" r="0" b="0"/>
            <wp:wrapNone/>
            <wp:docPr id="11" name="Imagen 11" descr="Imagen que contiene interi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DD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8A1198" wp14:editId="4ED1E7C2">
                <wp:simplePos x="0" y="0"/>
                <wp:positionH relativeFrom="column">
                  <wp:posOffset>133350</wp:posOffset>
                </wp:positionH>
                <wp:positionV relativeFrom="paragraph">
                  <wp:posOffset>5114925</wp:posOffset>
                </wp:positionV>
                <wp:extent cx="360045" cy="4233545"/>
                <wp:effectExtent l="0" t="0" r="20955" b="1460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4233545"/>
                        </a:xfrm>
                        <a:prstGeom prst="rect">
                          <a:avLst/>
                        </a:prstGeom>
                        <a:solidFill>
                          <a:srgbClr val="12BEA1"/>
                        </a:solidFill>
                        <a:ln w="9525">
                          <a:solidFill>
                            <a:srgbClr val="00CC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86" w:rsidRPr="000853DE" w:rsidRDefault="004571AA" w:rsidP="00FE07CA">
                            <w:pPr>
                              <w:jc w:val="center"/>
                              <w:rPr>
                                <w:rFonts w:ascii="Showcard Gothic" w:hAnsi="Showcard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Control de </w:t>
                            </w:r>
                            <w:r w:rsidRPr="00B05E8C">
                              <w:rPr>
                                <w:rFonts w:ascii="Verdana" w:hAnsi="Verdana"/>
                                <w:sz w:val="28"/>
                                <w:szCs w:val="28"/>
                                <w:lang w:val="es-AR"/>
                              </w:rPr>
                              <w:t>Pacientes</w:t>
                            </w:r>
                            <w:r w:rsidR="00FF46F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853DE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9A2253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Grupo 3</w:t>
                            </w:r>
                          </w:p>
                          <w:p w:rsidR="00810E86" w:rsidRDefault="00810E86" w:rsidP="00FE07CA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A1198" id="Text Box 10" o:spid="_x0000_s1030" type="#_x0000_t202" style="position:absolute;left:0;text-align:left;margin-left:10.5pt;margin-top:402.75pt;width:28.35pt;height:333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" fillcolor="#12bea1" strokecolor="#0c6">
                <v:textbox style="layout-flow:vertical;mso-layout-flow-alt:bottom-to-top" inset="0,0,0,0">
                  <w:txbxContent>
                    <w:p w:rsidR="00810E86" w:rsidRPr="000853DE" w:rsidRDefault="004571AA" w:rsidP="00FE07CA">
                      <w:pPr>
                        <w:jc w:val="center"/>
                        <w:rPr>
                          <w:rFonts w:ascii="Showcard Gothic" w:hAnsi="Showcard Gothic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Control de </w:t>
                      </w:r>
                      <w:r w:rsidRPr="00B05E8C">
                        <w:rPr>
                          <w:rFonts w:ascii="Verdana" w:hAnsi="Verdana"/>
                          <w:sz w:val="28"/>
                          <w:szCs w:val="28"/>
                          <w:lang w:val="es-AR"/>
                        </w:rPr>
                        <w:t>Pacientes</w:t>
                      </w:r>
                      <w:r w:rsidR="00FF46FB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</w:t>
                      </w:r>
                      <w:r w:rsidR="000853DE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</w:t>
                      </w:r>
                      <w:r w:rsidR="009A2253">
                        <w:rPr>
                          <w:rFonts w:ascii="Verdana" w:hAnsi="Verdana"/>
                          <w:sz w:val="28"/>
                          <w:szCs w:val="28"/>
                        </w:rPr>
                        <w:t>Grupo 3</w:t>
                      </w:r>
                    </w:p>
                    <w:p w:rsidR="00810E86" w:rsidRDefault="00810E86" w:rsidP="00FE07CA">
                      <w:pPr>
                        <w:jc w:val="center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46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5B4DAC3" wp14:editId="66394A26">
                <wp:simplePos x="0" y="0"/>
                <wp:positionH relativeFrom="column">
                  <wp:posOffset>609600</wp:posOffset>
                </wp:positionH>
                <wp:positionV relativeFrom="paragraph">
                  <wp:posOffset>401955</wp:posOffset>
                </wp:positionV>
                <wp:extent cx="3076575" cy="428625"/>
                <wp:effectExtent l="0" t="0" r="9525" b="9525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10E86" w:rsidRPr="004571AA" w:rsidRDefault="00810E8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0E86" w:rsidRPr="004571AA" w:rsidRDefault="00810E86">
                            <w:pPr>
                              <w:jc w:val="center"/>
                              <w:rPr>
                                <w:rFonts w:ascii="Verdana" w:hAnsi="Verdana"/>
                                <w:color w:val="CC99FF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4DAC3" id="Text Box 27" o:spid="_x0000_s1031" type="#_x0000_t202" style="position:absolute;left:0;text-align:left;margin-left:48pt;margin-top:31.65pt;width:242.25pt;height:33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" filled="f" stroked="f">
                <v:textbox inset="0,0,0,0">
                  <w:txbxContent>
                    <w:p w:rsidR="00810E86" w:rsidRPr="004571AA" w:rsidRDefault="00810E86">
                      <w:pPr>
                        <w:rPr>
                          <w:lang w:val="es-ES"/>
                        </w:rPr>
                      </w:pPr>
                    </w:p>
                    <w:p w:rsidR="00810E86" w:rsidRPr="004571AA" w:rsidRDefault="00810E86">
                      <w:pPr>
                        <w:jc w:val="center"/>
                        <w:rPr>
                          <w:rFonts w:ascii="Verdana" w:hAnsi="Verdana"/>
                          <w:color w:val="CC99FF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7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DE6F71" wp14:editId="76662182">
                <wp:simplePos x="0" y="0"/>
                <wp:positionH relativeFrom="column">
                  <wp:posOffset>5469255</wp:posOffset>
                </wp:positionH>
                <wp:positionV relativeFrom="paragraph">
                  <wp:posOffset>2745740</wp:posOffset>
                </wp:positionV>
                <wp:extent cx="868680" cy="3429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Pr="004571AA" w:rsidRDefault="004571AA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>Frente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6F71" id="Text Box 8" o:spid="_x0000_s1032" type="#_x0000_t202" style="position:absolute;left:0;text-align:left;margin-left:430.65pt;margin-top:216.2pt;width:68.4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" filled="f" stroked="f">
                <v:textbox>
                  <w:txbxContent>
                    <w:p w:rsidR="00810E86" w:rsidRPr="004571AA" w:rsidRDefault="004571AA">
                      <w:pPr>
                        <w:jc w:val="center"/>
                        <w:rPr>
                          <w:i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es-ES"/>
                        </w:rPr>
                        <w:t>Frente</w:t>
                      </w:r>
                    </w:p>
                  </w:txbxContent>
                </v:textbox>
              </v:shape>
            </w:pict>
          </mc:Fallback>
        </mc:AlternateContent>
      </w:r>
      <w:r w:rsidR="0093697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2061CD" wp14:editId="4054CCC4">
                <wp:simplePos x="0" y="0"/>
                <wp:positionH relativeFrom="column">
                  <wp:posOffset>5926455</wp:posOffset>
                </wp:positionH>
                <wp:positionV relativeFrom="paragraph">
                  <wp:posOffset>6517640</wp:posOffset>
                </wp:positionV>
                <wp:extent cx="868680" cy="84582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Pr="004571AA" w:rsidRDefault="004571AA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 xml:space="preserve">Atrás y </w:t>
                            </w:r>
                            <w:r w:rsidR="000853DE"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>Laterales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061CD" id="Text Box 6" o:spid="_x0000_s1033" type="#_x0000_t202" style="position:absolute;left:0;text-align:left;margin-left:466.65pt;margin-top:513.2pt;width:68.4pt;height:66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" filled="f" stroked="f">
                <v:textbox>
                  <w:txbxContent>
                    <w:p w:rsidR="00810E86" w:rsidRPr="004571AA" w:rsidRDefault="004571AA">
                      <w:pPr>
                        <w:jc w:val="center"/>
                        <w:rPr>
                          <w:i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es-ES"/>
                        </w:rPr>
                        <w:t xml:space="preserve">Atrás y </w:t>
                      </w:r>
                      <w:r w:rsidR="000853DE">
                        <w:rPr>
                          <w:i/>
                          <w:sz w:val="24"/>
                          <w:szCs w:val="24"/>
                          <w:lang w:val="es-ES"/>
                        </w:rPr>
                        <w:t>Laterales</w:t>
                      </w:r>
                    </w:p>
                  </w:txbxContent>
                </v:textbox>
              </v:shape>
            </w:pict>
          </mc:Fallback>
        </mc:AlternateContent>
      </w:r>
      <w:r w:rsidR="0093697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404622" wp14:editId="0CCF5268">
                <wp:simplePos x="0" y="0"/>
                <wp:positionH relativeFrom="column">
                  <wp:posOffset>2451735</wp:posOffset>
                </wp:positionH>
                <wp:positionV relativeFrom="paragraph">
                  <wp:posOffset>-454660</wp:posOffset>
                </wp:positionV>
                <wp:extent cx="571500" cy="228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04622" id="Text Box 5" o:spid="_x0000_s1034" type="#_x0000_t202" style="position:absolute;left:0;text-align:left;margin-left:193.05pt;margin-top:-35.8pt;width:45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wptgIAAL8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" filled="f" stroked="f">
                <v:textbox>
                  <w:txbxContent>
                    <w:p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B05E8C">
        <w:tab/>
      </w:r>
      <w:r w:rsidR="00B05E8C">
        <w:tab/>
      </w:r>
    </w:p>
    <w:sectPr w:rsidR="00810E86">
      <w:pgSz w:w="12240" w:h="15840" w:code="1"/>
      <w:pgMar w:top="360" w:right="360" w:bottom="30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Showcard Gothi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00308"/>
    <w:multiLevelType w:val="hybridMultilevel"/>
    <w:tmpl w:val="D90E81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3AB2"/>
    <w:multiLevelType w:val="hybridMultilevel"/>
    <w:tmpl w:val="FB162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6FD"/>
    <w:multiLevelType w:val="hybridMultilevel"/>
    <w:tmpl w:val="2C621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2585"/>
    <w:multiLevelType w:val="hybridMultilevel"/>
    <w:tmpl w:val="1548E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467"/>
    <w:multiLevelType w:val="hybridMultilevel"/>
    <w:tmpl w:val="95124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FB"/>
    <w:rsid w:val="00012320"/>
    <w:rsid w:val="000853DE"/>
    <w:rsid w:val="000D53EE"/>
    <w:rsid w:val="00140042"/>
    <w:rsid w:val="001C1B09"/>
    <w:rsid w:val="002E3D7D"/>
    <w:rsid w:val="002E721D"/>
    <w:rsid w:val="0030090F"/>
    <w:rsid w:val="0035046A"/>
    <w:rsid w:val="003D0752"/>
    <w:rsid w:val="00426085"/>
    <w:rsid w:val="004571AA"/>
    <w:rsid w:val="00490ABE"/>
    <w:rsid w:val="0055063C"/>
    <w:rsid w:val="00576153"/>
    <w:rsid w:val="00583D20"/>
    <w:rsid w:val="00594ACB"/>
    <w:rsid w:val="00810E86"/>
    <w:rsid w:val="00833DDD"/>
    <w:rsid w:val="008712F3"/>
    <w:rsid w:val="009261D5"/>
    <w:rsid w:val="00936979"/>
    <w:rsid w:val="009A2253"/>
    <w:rsid w:val="009D4646"/>
    <w:rsid w:val="00AD65EA"/>
    <w:rsid w:val="00B05E8C"/>
    <w:rsid w:val="00B16CE4"/>
    <w:rsid w:val="00C7293D"/>
    <w:rsid w:val="00C87D55"/>
    <w:rsid w:val="00D44A28"/>
    <w:rsid w:val="00D54443"/>
    <w:rsid w:val="00D811B4"/>
    <w:rsid w:val="00EE5E19"/>
    <w:rsid w:val="00FD1D10"/>
    <w:rsid w:val="00FE07CA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f,#603,#3a001d,#4c0026,#0c6"/>
    </o:shapedefaults>
    <o:shapelayout v:ext="edit">
      <o:idmap v:ext="edit" data="1"/>
    </o:shapelayout>
  </w:shapeDefaults>
  <w:decimalSymbol w:val=","/>
  <w:listSeparator w:val=";"/>
  <w14:docId w14:val="124966DB"/>
  <w15:docId w15:val="{3296ED89-A512-4286-A98D-0EB0ADD5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sz w:val="96"/>
    </w:rPr>
  </w:style>
  <w:style w:type="paragraph" w:styleId="Textoindependiente2">
    <w:name w:val="Body Text 2"/>
    <w:basedOn w:val="Normal"/>
    <w:pPr>
      <w:jc w:val="center"/>
    </w:pPr>
    <w:rPr>
      <w:i/>
      <w:sz w:val="52"/>
    </w:rPr>
  </w:style>
  <w:style w:type="table" w:styleId="Tablaconcuadrcula">
    <w:name w:val="Table Grid"/>
    <w:basedOn w:val="Tablanormal"/>
    <w:uiPriority w:val="59"/>
    <w:rsid w:val="009D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71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1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53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6085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26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re8-downloads-2133155.html" TargetMode="External"/><Relationship Id="rId5" Type="http://schemas.openxmlformats.org/officeDocument/2006/relationships/hyperlink" Target="http://www.oracle.com/technetwork/java/javase/downloads/jre8-downloads-213315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.h.garcia\AppData\Roaming\Microsoft\Templates\Data%20back-up%20CD%20case%20inser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back-up CD case inserts.dot</Template>
  <TotalTime>186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García, Guillermo H.</dc:creator>
  <cp:lastModifiedBy>tavo</cp:lastModifiedBy>
  <cp:revision>21</cp:revision>
  <cp:lastPrinted>2001-05-15T20:02:00Z</cp:lastPrinted>
  <dcterms:created xsi:type="dcterms:W3CDTF">2015-10-15T18:40:00Z</dcterms:created>
  <dcterms:modified xsi:type="dcterms:W3CDTF">2018-07-05T02:57:00Z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TC010130021033</vt:lpwstr>
  </property>
</Properties>
</file>